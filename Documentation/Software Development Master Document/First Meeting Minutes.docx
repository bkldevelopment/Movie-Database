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13" w:rsidRDefault="00F67313" w:rsidP="003222D1">
      <w:pPr>
        <w:pStyle w:val="Heading1"/>
      </w:pPr>
      <w:r>
        <w:t>First Meeting Minutes</w:t>
      </w: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Met up with the team for the first time. The team members consist of:</w:t>
      </w:r>
    </w:p>
    <w:p w:rsidR="00F67313" w:rsidRDefault="00F67313" w:rsidP="00AF510B">
      <w:pPr>
        <w:pStyle w:val="ListParagraph"/>
        <w:numPr>
          <w:ilvl w:val="0"/>
          <w:numId w:val="1"/>
        </w:numPr>
      </w:pPr>
      <w:r w:rsidRPr="00803612">
        <w:t>Luke Gough</w:t>
      </w:r>
    </w:p>
    <w:p w:rsidR="00F67313" w:rsidRDefault="00F67313" w:rsidP="00AF510B">
      <w:pPr>
        <w:pStyle w:val="ListParagraph"/>
        <w:numPr>
          <w:ilvl w:val="0"/>
          <w:numId w:val="1"/>
        </w:numPr>
      </w:pPr>
      <w:r w:rsidRPr="00803612">
        <w:t>Kyer Potts</w:t>
      </w:r>
    </w:p>
    <w:p w:rsidR="00F67313" w:rsidRDefault="00F67313" w:rsidP="00AF510B">
      <w:pPr>
        <w:pStyle w:val="ListParagraph"/>
        <w:numPr>
          <w:ilvl w:val="0"/>
          <w:numId w:val="1"/>
        </w:numPr>
      </w:pPr>
      <w:r w:rsidRPr="00803612">
        <w:t>Brandon Price</w:t>
      </w:r>
    </w:p>
    <w:p w:rsidR="00F67313" w:rsidRDefault="00F67313" w:rsidP="00AF510B">
      <w:pPr>
        <w:pStyle w:val="ListParagraph"/>
        <w:ind w:left="1080"/>
      </w:pPr>
    </w:p>
    <w:p w:rsidR="00F67313" w:rsidRDefault="00F67313" w:rsidP="00AF510B">
      <w:pPr>
        <w:pStyle w:val="ListParagraph"/>
        <w:ind w:left="1080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We decided to use discord as our social media networking platform to communicate with each other.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We all came to the conclusion as naming our team BKL development.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 xml:space="preserve">We discussed layout standards as a team and we have also agreed on our standard template that we will use for documenting throughout our whole project, so we will keep consistency. 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Created a team outlook account used for signing up to many services that we require to use for our project and other team related activities.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Using the team outlook email to create a GitHub, so we can use GitHub as our version control.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Using the team outlook account to create an Amazon Web Services (AWS) account, so we are able to setup a server.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We are using the Bootstrap library to build responsive mobile websites with the HTML programming language.</w:t>
      </w: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</w:pPr>
    </w:p>
    <w:p w:rsidR="00F67313" w:rsidRDefault="00F67313" w:rsidP="00AF510B">
      <w:pPr>
        <w:pStyle w:val="ListParagraph"/>
        <w:numPr>
          <w:ilvl w:val="0"/>
          <w:numId w:val="2"/>
        </w:numPr>
      </w:pPr>
      <w:r>
        <w:t>Using Amazon Web Services (AWS) as  our server</w:t>
      </w:r>
      <w:r>
        <w:br/>
      </w:r>
    </w:p>
    <w:p w:rsidR="00F67313" w:rsidRDefault="00F67313" w:rsidP="003222D1">
      <w:pPr>
        <w:sectPr w:rsidR="00F67313" w:rsidSect="00EF4A94"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372A6" w:rsidRDefault="002372A6"/>
    <w:sectPr w:rsidR="002372A6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D31" w:rsidRDefault="008E4D31">
      <w:pPr>
        <w:spacing w:after="0" w:line="240" w:lineRule="auto"/>
      </w:pPr>
      <w:r>
        <w:separator/>
      </w:r>
    </w:p>
  </w:endnote>
  <w:endnote w:type="continuationSeparator" w:id="0">
    <w:p w:rsidR="008E4D31" w:rsidRDefault="008E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88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313" w:rsidRDefault="00F673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7313" w:rsidRDefault="00F67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8E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D31" w:rsidRDefault="008E4D31">
      <w:pPr>
        <w:spacing w:after="0" w:line="240" w:lineRule="auto"/>
      </w:pPr>
      <w:r>
        <w:separator/>
      </w:r>
    </w:p>
  </w:footnote>
  <w:footnote w:type="continuationSeparator" w:id="0">
    <w:p w:rsidR="008E4D31" w:rsidRDefault="008E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313" w:rsidRDefault="00F67313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1C55E5"/>
    <w:rsid w:val="002372A6"/>
    <w:rsid w:val="008E4D31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>South Metropolitan TAFE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2019-11-05T03:18:00Z</dcterms:created>
</cp:coreProperties>
</file>