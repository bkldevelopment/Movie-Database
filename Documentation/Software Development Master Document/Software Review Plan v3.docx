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6B9" w:rsidRDefault="008D06B9" w:rsidP="008A1A9E">
      <w:pPr>
        <w:pStyle w:val="Heading1"/>
      </w:pPr>
      <w:bookmarkStart w:id="0" w:name="_Toc25649870"/>
      <w:r>
        <w:t>Software Review Plan</w:t>
      </w:r>
      <w:bookmarkEnd w:id="0"/>
    </w:p>
    <w:p w:rsidR="008D06B9" w:rsidRDefault="008D06B9" w:rsidP="00B41841">
      <w:pPr>
        <w:pStyle w:val="Heading2"/>
      </w:pPr>
      <w:bookmarkStart w:id="1" w:name="_Toc25649871"/>
      <w:r>
        <w:t>What is Software Review Plan?</w:t>
      </w:r>
      <w:bookmarkEnd w:id="1"/>
    </w:p>
    <w:p w:rsidR="008D06B9" w:rsidRPr="004A452C" w:rsidRDefault="008D06B9" w:rsidP="004A452C">
      <w:r>
        <w:t>A Software review plan is a document or process use to help examine and verify a software product by the parties involved such as the project managers, developers, customer, etc. The items which are reviewed can range from the documentation for the software such as system requirements, test plan, test case to the software itself such as the graphical user interface (GUI) design, code, etc.</w:t>
      </w:r>
    </w:p>
    <w:p w:rsidR="008D06B9" w:rsidRDefault="008D06B9" w:rsidP="00363FC7">
      <w:pPr>
        <w:pStyle w:val="Heading2"/>
      </w:pPr>
      <w:bookmarkStart w:id="2" w:name="_Toc25649872"/>
      <w:r>
        <w:t>Items to Review</w:t>
      </w:r>
      <w:bookmarkEnd w:id="2"/>
    </w:p>
    <w:p w:rsidR="008D06B9" w:rsidRDefault="008D06B9" w:rsidP="008D06B9">
      <w:pPr>
        <w:pStyle w:val="ListParagraph"/>
        <w:numPr>
          <w:ilvl w:val="0"/>
          <w:numId w:val="17"/>
        </w:numPr>
      </w:pPr>
      <w:r>
        <w:t>Analysis Report.</w:t>
      </w:r>
    </w:p>
    <w:p w:rsidR="008D06B9" w:rsidRDefault="008D06B9" w:rsidP="008D06B9">
      <w:pPr>
        <w:pStyle w:val="ListParagraph"/>
        <w:numPr>
          <w:ilvl w:val="0"/>
          <w:numId w:val="17"/>
        </w:numPr>
      </w:pPr>
      <w:r>
        <w:t>Meeting Minutes.</w:t>
      </w:r>
    </w:p>
    <w:p w:rsidR="008D06B9" w:rsidRDefault="008D06B9" w:rsidP="008D06B9">
      <w:pPr>
        <w:pStyle w:val="ListParagraph"/>
        <w:numPr>
          <w:ilvl w:val="0"/>
          <w:numId w:val="17"/>
        </w:numPr>
      </w:pPr>
      <w:r>
        <w:t>Multi-Platform Report.</w:t>
      </w:r>
    </w:p>
    <w:p w:rsidR="009D7D78" w:rsidRDefault="009D7D78" w:rsidP="009D7D78">
      <w:pPr>
        <w:pStyle w:val="ListParagraph"/>
        <w:numPr>
          <w:ilvl w:val="0"/>
          <w:numId w:val="17"/>
        </w:numPr>
      </w:pPr>
      <w:r>
        <w:t>Optimisation Report.</w:t>
      </w:r>
    </w:p>
    <w:p w:rsidR="008D06B9" w:rsidRDefault="008D06B9" w:rsidP="008D06B9">
      <w:pPr>
        <w:pStyle w:val="ListParagraph"/>
        <w:numPr>
          <w:ilvl w:val="0"/>
          <w:numId w:val="17"/>
        </w:numPr>
      </w:pPr>
      <w:r>
        <w:t>Performance Report.</w:t>
      </w:r>
    </w:p>
    <w:p w:rsidR="008D06B9" w:rsidRDefault="008D06B9" w:rsidP="008D06B9">
      <w:pPr>
        <w:pStyle w:val="ListParagraph"/>
        <w:numPr>
          <w:ilvl w:val="0"/>
          <w:numId w:val="17"/>
        </w:numPr>
      </w:pPr>
      <w:r>
        <w:t>Software Code.</w:t>
      </w:r>
    </w:p>
    <w:p w:rsidR="00D53495" w:rsidRDefault="00D53495" w:rsidP="00D53495">
      <w:pPr>
        <w:pStyle w:val="ListParagraph"/>
        <w:numPr>
          <w:ilvl w:val="1"/>
          <w:numId w:val="17"/>
        </w:numPr>
      </w:pPr>
      <w:r>
        <w:t>Movies can be searched by different search criteria.</w:t>
      </w:r>
    </w:p>
    <w:p w:rsidR="00A73987" w:rsidRDefault="00A73987" w:rsidP="00D53495">
      <w:pPr>
        <w:pStyle w:val="ListParagraph"/>
        <w:numPr>
          <w:ilvl w:val="1"/>
          <w:numId w:val="17"/>
        </w:numPr>
      </w:pPr>
      <w:r>
        <w:t>Subscribe and unsubscribe functionality.</w:t>
      </w:r>
    </w:p>
    <w:p w:rsidR="00D53495" w:rsidRDefault="00D53495" w:rsidP="00D53495">
      <w:pPr>
        <w:pStyle w:val="ListParagraph"/>
        <w:numPr>
          <w:ilvl w:val="1"/>
          <w:numId w:val="17"/>
        </w:numPr>
      </w:pPr>
      <w:r>
        <w:t>Membership portal.</w:t>
      </w:r>
    </w:p>
    <w:p w:rsidR="00D53495" w:rsidRDefault="00D53495" w:rsidP="00D53495">
      <w:pPr>
        <w:pStyle w:val="ListParagraph"/>
        <w:numPr>
          <w:ilvl w:val="1"/>
          <w:numId w:val="17"/>
        </w:numPr>
      </w:pPr>
      <w:r>
        <w:t>Administrative functions.</w:t>
      </w:r>
    </w:p>
    <w:p w:rsidR="00D53495" w:rsidRDefault="00D53495" w:rsidP="00D53495">
      <w:pPr>
        <w:pStyle w:val="ListParagraph"/>
        <w:numPr>
          <w:ilvl w:val="1"/>
          <w:numId w:val="17"/>
        </w:numPr>
      </w:pPr>
      <w:r>
        <w:t>Top 10 movies graph.</w:t>
      </w:r>
    </w:p>
    <w:p w:rsidR="00D53495" w:rsidRDefault="00D53495" w:rsidP="00D53495">
      <w:pPr>
        <w:pStyle w:val="ListParagraph"/>
        <w:numPr>
          <w:ilvl w:val="1"/>
          <w:numId w:val="17"/>
        </w:numPr>
      </w:pPr>
      <w:r>
        <w:t>Like/dislike functionality.</w:t>
      </w:r>
    </w:p>
    <w:p w:rsidR="00D53495" w:rsidRDefault="00D53495" w:rsidP="00D53495">
      <w:pPr>
        <w:pStyle w:val="ListParagraph"/>
        <w:numPr>
          <w:ilvl w:val="1"/>
          <w:numId w:val="17"/>
        </w:numPr>
      </w:pPr>
      <w:r>
        <w:t>Like/dislike graph</w:t>
      </w:r>
    </w:p>
    <w:p w:rsidR="00F125FF" w:rsidRDefault="00F125FF" w:rsidP="00D53495">
      <w:pPr>
        <w:pStyle w:val="ListParagraph"/>
        <w:numPr>
          <w:ilvl w:val="1"/>
          <w:numId w:val="17"/>
        </w:numPr>
      </w:pPr>
      <w:r>
        <w:t>Colour Theme.</w:t>
      </w:r>
    </w:p>
    <w:p w:rsidR="00F125FF" w:rsidRDefault="00F125FF" w:rsidP="00F125FF">
      <w:pPr>
        <w:pStyle w:val="ListParagraph"/>
        <w:numPr>
          <w:ilvl w:val="1"/>
          <w:numId w:val="17"/>
        </w:numPr>
      </w:pPr>
      <w:r w:rsidRPr="00F125FF">
        <w:t>Web Content Accessibility Guide (WCAG)</w:t>
      </w:r>
      <w:r>
        <w:t xml:space="preserve"> standards.</w:t>
      </w:r>
    </w:p>
    <w:p w:rsidR="008D06B9" w:rsidRDefault="008D06B9" w:rsidP="008D06B9">
      <w:pPr>
        <w:pStyle w:val="ListParagraph"/>
        <w:numPr>
          <w:ilvl w:val="0"/>
          <w:numId w:val="17"/>
        </w:numPr>
      </w:pPr>
      <w:r>
        <w:t>Software Development Master Document.</w:t>
      </w:r>
    </w:p>
    <w:p w:rsidR="008D06B9" w:rsidRDefault="008D06B9" w:rsidP="008D06B9">
      <w:pPr>
        <w:pStyle w:val="ListParagraph"/>
        <w:numPr>
          <w:ilvl w:val="0"/>
          <w:numId w:val="17"/>
        </w:numPr>
      </w:pPr>
      <w:r>
        <w:t>Software Requirements Specification.</w:t>
      </w:r>
    </w:p>
    <w:p w:rsidR="008D06B9" w:rsidRDefault="008D06B9" w:rsidP="008D06B9">
      <w:pPr>
        <w:pStyle w:val="ListParagraph"/>
        <w:numPr>
          <w:ilvl w:val="0"/>
          <w:numId w:val="17"/>
        </w:numPr>
      </w:pPr>
      <w:r>
        <w:t>Software Review Plan.</w:t>
      </w:r>
    </w:p>
    <w:p w:rsidR="008D06B9" w:rsidRDefault="008D06B9" w:rsidP="008D06B9">
      <w:pPr>
        <w:pStyle w:val="ListParagraph"/>
        <w:numPr>
          <w:ilvl w:val="0"/>
          <w:numId w:val="17"/>
        </w:numPr>
      </w:pPr>
      <w:r>
        <w:t>Software Testing Plan.</w:t>
      </w:r>
    </w:p>
    <w:p w:rsidR="00C45C81" w:rsidRDefault="008D06B9" w:rsidP="00C45C81">
      <w:pPr>
        <w:pStyle w:val="ListParagraph"/>
        <w:numPr>
          <w:ilvl w:val="0"/>
          <w:numId w:val="17"/>
        </w:numPr>
      </w:pPr>
      <w:r>
        <w:t>Source Control Snapshot.</w:t>
      </w:r>
      <w:bookmarkStart w:id="3" w:name="_Toc25649873"/>
    </w:p>
    <w:p w:rsidR="003722E1" w:rsidRDefault="003722E1" w:rsidP="00C45C81">
      <w:pPr>
        <w:pStyle w:val="ListParagraph"/>
        <w:numPr>
          <w:ilvl w:val="0"/>
          <w:numId w:val="17"/>
        </w:numPr>
      </w:pPr>
      <w:r>
        <w:t>Project Plan.</w:t>
      </w:r>
    </w:p>
    <w:p w:rsidR="00C45C81" w:rsidRDefault="00C45C81" w:rsidP="003722E1"/>
    <w:p w:rsidR="003722E1" w:rsidRDefault="003722E1" w:rsidP="003722E1"/>
    <w:p w:rsidR="00C45C81" w:rsidRPr="00C45C81" w:rsidRDefault="00C45C81" w:rsidP="00C45C81">
      <w:pPr>
        <w:pStyle w:val="ListParagraph"/>
        <w:sectPr w:rsidR="00C45C81" w:rsidRPr="00C45C81" w:rsidSect="008C37DB">
          <w:headerReference w:type="default" r:id="rId8"/>
          <w:footerReference w:type="default" r:id="rId9"/>
          <w:headerReference w:type="first" r:id="rId10"/>
          <w:footerReference w:type="first" r:id="rId11"/>
          <w:pgSz w:w="11906" w:h="16838"/>
          <w:pgMar w:top="1440" w:right="1440" w:bottom="1440" w:left="1440" w:header="708" w:footer="708" w:gutter="0"/>
          <w:cols w:space="708"/>
          <w:docGrid w:linePitch="360"/>
        </w:sectPr>
      </w:pPr>
    </w:p>
    <w:p w:rsidR="008D06B9" w:rsidRDefault="008D06B9" w:rsidP="00223D5B">
      <w:pPr>
        <w:pStyle w:val="Heading2"/>
      </w:pPr>
      <w:r>
        <w:lastRenderedPageBreak/>
        <w:t>Software Review Checklist</w:t>
      </w:r>
      <w:bookmarkEnd w:id="3"/>
    </w:p>
    <w:tbl>
      <w:tblPr>
        <w:tblStyle w:val="TableGrid"/>
        <w:tblW w:w="16390" w:type="dxa"/>
        <w:tblInd w:w="-1281" w:type="dxa"/>
        <w:tblLook w:val="04A0" w:firstRow="1" w:lastRow="0" w:firstColumn="1" w:lastColumn="0" w:noHBand="0" w:noVBand="1"/>
      </w:tblPr>
      <w:tblGrid>
        <w:gridCol w:w="2234"/>
        <w:gridCol w:w="7092"/>
        <w:gridCol w:w="5842"/>
        <w:gridCol w:w="1222"/>
      </w:tblGrid>
      <w:tr w:rsidR="008D06B9" w:rsidTr="0055504A">
        <w:tc>
          <w:tcPr>
            <w:tcW w:w="2234" w:type="dxa"/>
          </w:tcPr>
          <w:p w:rsidR="008D06B9" w:rsidRPr="008C3436" w:rsidRDefault="008D06B9" w:rsidP="00805FEB">
            <w:pPr>
              <w:jc w:val="center"/>
              <w:rPr>
                <w:b/>
              </w:rPr>
            </w:pPr>
            <w:r w:rsidRPr="008C3436">
              <w:rPr>
                <w:b/>
              </w:rPr>
              <w:t>Item to Review</w:t>
            </w:r>
          </w:p>
        </w:tc>
        <w:tc>
          <w:tcPr>
            <w:tcW w:w="7092" w:type="dxa"/>
          </w:tcPr>
          <w:p w:rsidR="008D06B9" w:rsidRPr="008C3436" w:rsidRDefault="008D06B9" w:rsidP="008C3436">
            <w:pPr>
              <w:jc w:val="center"/>
              <w:rPr>
                <w:b/>
              </w:rPr>
            </w:pPr>
            <w:r w:rsidRPr="008C3436">
              <w:rPr>
                <w:b/>
              </w:rPr>
              <w:t>What to Review</w:t>
            </w:r>
          </w:p>
        </w:tc>
        <w:tc>
          <w:tcPr>
            <w:tcW w:w="5842" w:type="dxa"/>
          </w:tcPr>
          <w:p w:rsidR="008D06B9" w:rsidRPr="008C3436" w:rsidRDefault="008D06B9" w:rsidP="008C3436">
            <w:pPr>
              <w:jc w:val="center"/>
              <w:rPr>
                <w:b/>
              </w:rPr>
            </w:pPr>
            <w:r>
              <w:rPr>
                <w:b/>
              </w:rPr>
              <w:t xml:space="preserve">Reviewer </w:t>
            </w:r>
            <w:r w:rsidRPr="008C3436">
              <w:rPr>
                <w:b/>
              </w:rPr>
              <w:t>Notes</w:t>
            </w:r>
          </w:p>
        </w:tc>
        <w:tc>
          <w:tcPr>
            <w:tcW w:w="1222" w:type="dxa"/>
          </w:tcPr>
          <w:p w:rsidR="008D06B9" w:rsidRPr="008C3436" w:rsidRDefault="008D06B9" w:rsidP="008C3436">
            <w:pPr>
              <w:jc w:val="center"/>
              <w:rPr>
                <w:b/>
              </w:rPr>
            </w:pPr>
            <w:r w:rsidRPr="008C3436">
              <w:rPr>
                <w:b/>
              </w:rPr>
              <w:t>Reviewed</w:t>
            </w:r>
          </w:p>
        </w:tc>
      </w:tr>
      <w:tr w:rsidR="008D06B9" w:rsidTr="0055504A">
        <w:tc>
          <w:tcPr>
            <w:tcW w:w="2234" w:type="dxa"/>
          </w:tcPr>
          <w:p w:rsidR="008D06B9" w:rsidRDefault="008D06B9" w:rsidP="00C73A1C">
            <w:r w:rsidRPr="00335682">
              <w:t>Analysis Report</w:t>
            </w:r>
          </w:p>
        </w:tc>
        <w:tc>
          <w:tcPr>
            <w:tcW w:w="7092" w:type="dxa"/>
          </w:tcPr>
          <w:p w:rsidR="008D06B9" w:rsidRDefault="008D06B9" w:rsidP="00283AEA">
            <w:r>
              <w:t>Analysis Report has been written and meets the requirements.</w:t>
            </w:r>
          </w:p>
        </w:tc>
        <w:tc>
          <w:tcPr>
            <w:tcW w:w="5842" w:type="dxa"/>
          </w:tcPr>
          <w:p w:rsidR="008D06B9" w:rsidRDefault="008D06B9" w:rsidP="00C73A1C"/>
        </w:tc>
        <w:sdt>
          <w:sdtPr>
            <w:id w:val="-209803675"/>
            <w14:checkbox>
              <w14:checked w14:val="0"/>
              <w14:checkedState w14:val="2612" w14:font="MS Gothic"/>
              <w14:uncheckedState w14:val="2610" w14:font="MS Gothic"/>
            </w14:checkbox>
          </w:sdtPr>
          <w:sdtEndPr/>
          <w:sdtContent>
            <w:tc>
              <w:tcPr>
                <w:tcW w:w="1222" w:type="dxa"/>
              </w:tcPr>
              <w:p w:rsidR="008D06B9" w:rsidRDefault="008D06B9" w:rsidP="008C3436">
                <w:pPr>
                  <w:jc w:val="center"/>
                </w:pPr>
                <w:r>
                  <w:rPr>
                    <w:rFonts w:ascii="MS Gothic" w:eastAsia="MS Gothic" w:hAnsi="MS Gothic" w:hint="eastAsia"/>
                  </w:rPr>
                  <w:t>☐</w:t>
                </w:r>
              </w:p>
            </w:tc>
          </w:sdtContent>
        </w:sdt>
      </w:tr>
      <w:tr w:rsidR="008D06B9" w:rsidTr="0055504A">
        <w:tc>
          <w:tcPr>
            <w:tcW w:w="2234" w:type="dxa"/>
          </w:tcPr>
          <w:p w:rsidR="008D06B9" w:rsidRDefault="008D06B9" w:rsidP="00C73A1C">
            <w:r w:rsidRPr="00335682">
              <w:t>Meeting Minutes</w:t>
            </w:r>
          </w:p>
        </w:tc>
        <w:tc>
          <w:tcPr>
            <w:tcW w:w="7092" w:type="dxa"/>
          </w:tcPr>
          <w:p w:rsidR="008D06B9" w:rsidRDefault="008D06B9" w:rsidP="00C73A1C">
            <w:r>
              <w:t>Meeting minutes have been documented.</w:t>
            </w:r>
          </w:p>
        </w:tc>
        <w:tc>
          <w:tcPr>
            <w:tcW w:w="5842" w:type="dxa"/>
          </w:tcPr>
          <w:p w:rsidR="008D06B9" w:rsidRDefault="008D06B9" w:rsidP="00C73A1C"/>
        </w:tc>
        <w:sdt>
          <w:sdtPr>
            <w:id w:val="-1834521528"/>
            <w14:checkbox>
              <w14:checked w14:val="0"/>
              <w14:checkedState w14:val="2612" w14:font="MS Gothic"/>
              <w14:uncheckedState w14:val="2610" w14:font="MS Gothic"/>
            </w14:checkbox>
          </w:sdtPr>
          <w:sdtEndPr/>
          <w:sdtContent>
            <w:tc>
              <w:tcPr>
                <w:tcW w:w="1222" w:type="dxa"/>
              </w:tcPr>
              <w:p w:rsidR="008D06B9" w:rsidRDefault="008D06B9" w:rsidP="008C3436">
                <w:pPr>
                  <w:jc w:val="center"/>
                </w:pPr>
                <w:r>
                  <w:rPr>
                    <w:rFonts w:ascii="MS Gothic" w:eastAsia="MS Gothic" w:hAnsi="MS Gothic" w:hint="eastAsia"/>
                  </w:rPr>
                  <w:t>☐</w:t>
                </w:r>
              </w:p>
            </w:tc>
          </w:sdtContent>
        </w:sdt>
      </w:tr>
      <w:tr w:rsidR="008D06B9" w:rsidTr="0055504A">
        <w:tc>
          <w:tcPr>
            <w:tcW w:w="2234" w:type="dxa"/>
          </w:tcPr>
          <w:p w:rsidR="008D06B9" w:rsidRDefault="008D06B9" w:rsidP="00C73A1C">
            <w:r w:rsidRPr="00335682">
              <w:t>Multi-Platform Report</w:t>
            </w:r>
          </w:p>
        </w:tc>
        <w:tc>
          <w:tcPr>
            <w:tcW w:w="7092" w:type="dxa"/>
          </w:tcPr>
          <w:p w:rsidR="008D06B9" w:rsidRDefault="008D06B9" w:rsidP="00C73A1C">
            <w:r w:rsidRPr="00335682">
              <w:t>Multi-Platform Report</w:t>
            </w:r>
            <w:r>
              <w:t xml:space="preserve"> has been written and meets the requirements.</w:t>
            </w:r>
          </w:p>
        </w:tc>
        <w:tc>
          <w:tcPr>
            <w:tcW w:w="5842" w:type="dxa"/>
          </w:tcPr>
          <w:p w:rsidR="008D06B9" w:rsidRDefault="008D06B9" w:rsidP="00C73A1C"/>
        </w:tc>
        <w:sdt>
          <w:sdtPr>
            <w:id w:val="1521824492"/>
            <w14:checkbox>
              <w14:checked w14:val="0"/>
              <w14:checkedState w14:val="2612" w14:font="MS Gothic"/>
              <w14:uncheckedState w14:val="2610" w14:font="MS Gothic"/>
            </w14:checkbox>
          </w:sdtPr>
          <w:sdtEndPr/>
          <w:sdtContent>
            <w:tc>
              <w:tcPr>
                <w:tcW w:w="1222" w:type="dxa"/>
              </w:tcPr>
              <w:p w:rsidR="008D06B9" w:rsidRDefault="008D06B9" w:rsidP="008C3436">
                <w:pPr>
                  <w:jc w:val="center"/>
                </w:pPr>
                <w:r>
                  <w:rPr>
                    <w:rFonts w:ascii="MS Gothic" w:eastAsia="MS Gothic" w:hAnsi="MS Gothic" w:hint="eastAsia"/>
                  </w:rPr>
                  <w:t>☐</w:t>
                </w:r>
              </w:p>
            </w:tc>
          </w:sdtContent>
        </w:sdt>
      </w:tr>
      <w:tr w:rsidR="00D444A3" w:rsidTr="0055504A">
        <w:tc>
          <w:tcPr>
            <w:tcW w:w="2234" w:type="dxa"/>
          </w:tcPr>
          <w:p w:rsidR="00D444A3" w:rsidRPr="00335682" w:rsidRDefault="00D444A3" w:rsidP="00D444A3">
            <w:r w:rsidRPr="00DD318B">
              <w:t>Optimisation Report.</w:t>
            </w:r>
          </w:p>
        </w:tc>
        <w:tc>
          <w:tcPr>
            <w:tcW w:w="7092" w:type="dxa"/>
          </w:tcPr>
          <w:p w:rsidR="00D444A3" w:rsidRDefault="00360B0C" w:rsidP="00360B0C">
            <w:r w:rsidRPr="00DD318B">
              <w:t>Optimisation Report</w:t>
            </w:r>
            <w:r w:rsidRPr="00335682">
              <w:t xml:space="preserve"> </w:t>
            </w:r>
            <w:r>
              <w:t>has been written and meets the requirements.</w:t>
            </w:r>
          </w:p>
        </w:tc>
        <w:tc>
          <w:tcPr>
            <w:tcW w:w="5842" w:type="dxa"/>
          </w:tcPr>
          <w:p w:rsidR="00D444A3" w:rsidRDefault="00D444A3" w:rsidP="00D444A3"/>
        </w:tc>
        <w:sdt>
          <w:sdtPr>
            <w:id w:val="1489061472"/>
            <w14:checkbox>
              <w14:checked w14:val="0"/>
              <w14:checkedState w14:val="2612" w14:font="MS Gothic"/>
              <w14:uncheckedState w14:val="2610" w14:font="MS Gothic"/>
            </w14:checkbox>
          </w:sdtPr>
          <w:sdtContent>
            <w:tc>
              <w:tcPr>
                <w:tcW w:w="1222" w:type="dxa"/>
              </w:tcPr>
              <w:p w:rsidR="00D444A3" w:rsidRDefault="003505C5" w:rsidP="00D444A3">
                <w:pPr>
                  <w:jc w:val="center"/>
                </w:pPr>
                <w:r>
                  <w:rPr>
                    <w:rFonts w:ascii="MS Gothic" w:eastAsia="MS Gothic" w:hAnsi="MS Gothic" w:hint="eastAsia"/>
                  </w:rPr>
                  <w:t>☐</w:t>
                </w:r>
              </w:p>
            </w:tc>
          </w:sdtContent>
        </w:sdt>
      </w:tr>
      <w:tr w:rsidR="00D444A3" w:rsidTr="0055504A">
        <w:tc>
          <w:tcPr>
            <w:tcW w:w="2234" w:type="dxa"/>
          </w:tcPr>
          <w:p w:rsidR="00D444A3" w:rsidRDefault="00D444A3" w:rsidP="00D444A3">
            <w:r w:rsidRPr="00335682">
              <w:t>Performance Report</w:t>
            </w:r>
          </w:p>
        </w:tc>
        <w:tc>
          <w:tcPr>
            <w:tcW w:w="7092" w:type="dxa"/>
          </w:tcPr>
          <w:p w:rsidR="00D444A3" w:rsidRDefault="00D444A3" w:rsidP="00D444A3">
            <w:r>
              <w:t>Performance Report has been written and meets the requirements.</w:t>
            </w:r>
          </w:p>
        </w:tc>
        <w:tc>
          <w:tcPr>
            <w:tcW w:w="5842" w:type="dxa"/>
          </w:tcPr>
          <w:p w:rsidR="00D444A3" w:rsidRDefault="00D444A3" w:rsidP="00D444A3"/>
        </w:tc>
        <w:sdt>
          <w:sdtPr>
            <w:id w:val="-849644084"/>
            <w14:checkbox>
              <w14:checked w14:val="0"/>
              <w14:checkedState w14:val="2612" w14:font="MS Gothic"/>
              <w14:uncheckedState w14:val="2610" w14:font="MS Gothic"/>
            </w14:checkbox>
          </w:sdtPr>
          <w:sdtContent>
            <w:tc>
              <w:tcPr>
                <w:tcW w:w="1222" w:type="dxa"/>
              </w:tcPr>
              <w:p w:rsidR="00D444A3" w:rsidRDefault="00D444A3" w:rsidP="00D444A3">
                <w:pPr>
                  <w:jc w:val="center"/>
                </w:pPr>
                <w:r>
                  <w:rPr>
                    <w:rFonts w:ascii="MS Gothic" w:eastAsia="MS Gothic" w:hAnsi="MS Gothic" w:hint="eastAsia"/>
                  </w:rPr>
                  <w:t>☐</w:t>
                </w:r>
              </w:p>
            </w:tc>
          </w:sdtContent>
        </w:sdt>
      </w:tr>
      <w:tr w:rsidR="00D444A3" w:rsidTr="0055504A">
        <w:tc>
          <w:tcPr>
            <w:tcW w:w="2234" w:type="dxa"/>
          </w:tcPr>
          <w:p w:rsidR="00D444A3" w:rsidRDefault="00D444A3" w:rsidP="00D444A3">
            <w:r w:rsidRPr="00335682">
              <w:t>Software Code</w:t>
            </w:r>
          </w:p>
        </w:tc>
        <w:tc>
          <w:tcPr>
            <w:tcW w:w="7092" w:type="dxa"/>
          </w:tcPr>
          <w:p w:rsidR="00D444A3" w:rsidRDefault="00D444A3" w:rsidP="00D444A3">
            <w:r w:rsidRPr="00335682">
              <w:t>Software Code</w:t>
            </w:r>
            <w:r>
              <w:t xml:space="preserve"> has been written and meets the requirements.</w:t>
            </w:r>
          </w:p>
          <w:p w:rsidR="00D444A3" w:rsidRDefault="00D444A3" w:rsidP="00D444A3">
            <w:pPr>
              <w:pStyle w:val="ListParagraph"/>
              <w:numPr>
                <w:ilvl w:val="1"/>
                <w:numId w:val="17"/>
              </w:numPr>
            </w:pPr>
            <w:r>
              <w:t>Movies can be searched by different search criteria.</w:t>
            </w:r>
            <w:r w:rsidR="00390E93">
              <w:t xml:space="preserve"> </w:t>
            </w:r>
          </w:p>
          <w:p w:rsidR="00D444A3" w:rsidRDefault="00D444A3" w:rsidP="00D444A3">
            <w:pPr>
              <w:pStyle w:val="ListParagraph"/>
              <w:numPr>
                <w:ilvl w:val="1"/>
                <w:numId w:val="17"/>
              </w:numPr>
            </w:pPr>
            <w:r>
              <w:t>Subscribe and unsubscribe functionality.</w:t>
            </w:r>
            <w:bookmarkStart w:id="4" w:name="_GoBack"/>
            <w:bookmarkEnd w:id="4"/>
          </w:p>
          <w:p w:rsidR="00D444A3" w:rsidRDefault="00D444A3" w:rsidP="00D444A3">
            <w:pPr>
              <w:pStyle w:val="ListParagraph"/>
              <w:numPr>
                <w:ilvl w:val="1"/>
                <w:numId w:val="17"/>
              </w:numPr>
            </w:pPr>
            <w:r>
              <w:t>Membership portal.</w:t>
            </w:r>
          </w:p>
          <w:p w:rsidR="00D444A3" w:rsidRDefault="00D444A3" w:rsidP="00D444A3">
            <w:pPr>
              <w:pStyle w:val="ListParagraph"/>
              <w:numPr>
                <w:ilvl w:val="1"/>
                <w:numId w:val="17"/>
              </w:numPr>
            </w:pPr>
            <w:r>
              <w:t>Administrative functions.</w:t>
            </w:r>
          </w:p>
          <w:p w:rsidR="00D444A3" w:rsidRDefault="00D444A3" w:rsidP="00D444A3">
            <w:pPr>
              <w:pStyle w:val="ListParagraph"/>
              <w:numPr>
                <w:ilvl w:val="1"/>
                <w:numId w:val="17"/>
              </w:numPr>
            </w:pPr>
            <w:r>
              <w:t>Top 10 movies graph.</w:t>
            </w:r>
          </w:p>
          <w:p w:rsidR="00D444A3" w:rsidRDefault="00D444A3" w:rsidP="00D444A3">
            <w:pPr>
              <w:pStyle w:val="ListParagraph"/>
              <w:numPr>
                <w:ilvl w:val="1"/>
                <w:numId w:val="17"/>
              </w:numPr>
            </w:pPr>
            <w:r>
              <w:t>Like/dislike functionality.</w:t>
            </w:r>
          </w:p>
          <w:p w:rsidR="00D444A3" w:rsidRDefault="00D444A3" w:rsidP="00D444A3">
            <w:pPr>
              <w:pStyle w:val="ListParagraph"/>
              <w:numPr>
                <w:ilvl w:val="1"/>
                <w:numId w:val="17"/>
              </w:numPr>
            </w:pPr>
            <w:r>
              <w:t>Like/dislike graph</w:t>
            </w:r>
          </w:p>
          <w:p w:rsidR="00D444A3" w:rsidRDefault="00D444A3" w:rsidP="00D444A3">
            <w:pPr>
              <w:pStyle w:val="ListParagraph"/>
              <w:numPr>
                <w:ilvl w:val="1"/>
                <w:numId w:val="17"/>
              </w:numPr>
            </w:pPr>
            <w:r>
              <w:t>Colour Theme.</w:t>
            </w:r>
          </w:p>
          <w:p w:rsidR="00D444A3" w:rsidRDefault="00D444A3" w:rsidP="00D444A3">
            <w:pPr>
              <w:pStyle w:val="ListParagraph"/>
              <w:numPr>
                <w:ilvl w:val="1"/>
                <w:numId w:val="17"/>
              </w:numPr>
            </w:pPr>
            <w:r w:rsidRPr="00F125FF">
              <w:t>Web Content Accessibility Guide (WCAG)</w:t>
            </w:r>
            <w:r>
              <w:t xml:space="preserve"> standards.</w:t>
            </w:r>
          </w:p>
        </w:tc>
        <w:tc>
          <w:tcPr>
            <w:tcW w:w="5842" w:type="dxa"/>
          </w:tcPr>
          <w:p w:rsidR="00D444A3" w:rsidRDefault="00D444A3" w:rsidP="00D444A3"/>
        </w:tc>
        <w:tc>
          <w:tcPr>
            <w:tcW w:w="1222" w:type="dxa"/>
          </w:tcPr>
          <w:sdt>
            <w:sdtPr>
              <w:id w:val="1867259116"/>
              <w14:checkbox>
                <w14:checked w14:val="0"/>
                <w14:checkedState w14:val="2612" w14:font="MS Gothic"/>
                <w14:uncheckedState w14:val="2610" w14:font="MS Gothic"/>
              </w14:checkbox>
            </w:sdtPr>
            <w:sdtContent>
              <w:p w:rsidR="00D444A3" w:rsidRDefault="00D444A3" w:rsidP="00D444A3">
                <w:pPr>
                  <w:jc w:val="center"/>
                </w:pPr>
                <w:r>
                  <w:rPr>
                    <w:rFonts w:ascii="MS Gothic" w:eastAsia="MS Gothic" w:hAnsi="MS Gothic" w:hint="eastAsia"/>
                  </w:rPr>
                  <w:t>☐</w:t>
                </w:r>
              </w:p>
            </w:sdtContent>
          </w:sdt>
          <w:p w:rsidR="00D444A3" w:rsidRDefault="00D444A3" w:rsidP="00D444A3">
            <w:pPr>
              <w:jc w:val="center"/>
            </w:pPr>
          </w:p>
        </w:tc>
      </w:tr>
      <w:tr w:rsidR="00D444A3" w:rsidTr="0055504A">
        <w:tc>
          <w:tcPr>
            <w:tcW w:w="2234" w:type="dxa"/>
          </w:tcPr>
          <w:p w:rsidR="00D444A3" w:rsidRDefault="00D444A3" w:rsidP="00D444A3">
            <w:r w:rsidRPr="00335682">
              <w:t>Software Development Master Document</w:t>
            </w:r>
          </w:p>
        </w:tc>
        <w:tc>
          <w:tcPr>
            <w:tcW w:w="7092" w:type="dxa"/>
          </w:tcPr>
          <w:p w:rsidR="00D444A3" w:rsidRDefault="00D444A3" w:rsidP="00D444A3">
            <w:r w:rsidRPr="00335682">
              <w:t>Software Development Master Document</w:t>
            </w:r>
            <w:r>
              <w:t xml:space="preserve"> has been written and formatted correctly.</w:t>
            </w:r>
          </w:p>
        </w:tc>
        <w:tc>
          <w:tcPr>
            <w:tcW w:w="5842" w:type="dxa"/>
          </w:tcPr>
          <w:p w:rsidR="00D444A3" w:rsidRDefault="00D444A3" w:rsidP="00D444A3"/>
        </w:tc>
        <w:sdt>
          <w:sdtPr>
            <w:id w:val="-527959989"/>
            <w14:checkbox>
              <w14:checked w14:val="0"/>
              <w14:checkedState w14:val="2612" w14:font="MS Gothic"/>
              <w14:uncheckedState w14:val="2610" w14:font="MS Gothic"/>
            </w14:checkbox>
          </w:sdtPr>
          <w:sdtContent>
            <w:tc>
              <w:tcPr>
                <w:tcW w:w="1222" w:type="dxa"/>
              </w:tcPr>
              <w:p w:rsidR="00D444A3" w:rsidRDefault="00D444A3" w:rsidP="00D444A3">
                <w:pPr>
                  <w:jc w:val="center"/>
                </w:pPr>
                <w:r>
                  <w:rPr>
                    <w:rFonts w:ascii="MS Gothic" w:eastAsia="MS Gothic" w:hAnsi="MS Gothic" w:hint="eastAsia"/>
                  </w:rPr>
                  <w:t>☐</w:t>
                </w:r>
              </w:p>
            </w:tc>
          </w:sdtContent>
        </w:sdt>
      </w:tr>
      <w:tr w:rsidR="00D444A3" w:rsidTr="0055504A">
        <w:tc>
          <w:tcPr>
            <w:tcW w:w="2234" w:type="dxa"/>
          </w:tcPr>
          <w:p w:rsidR="00D444A3" w:rsidRDefault="00D444A3" w:rsidP="00D444A3">
            <w:r>
              <w:t>Software functionality and requirements.</w:t>
            </w:r>
          </w:p>
        </w:tc>
        <w:tc>
          <w:tcPr>
            <w:tcW w:w="7092" w:type="dxa"/>
          </w:tcPr>
          <w:p w:rsidR="00D444A3" w:rsidRDefault="00D444A3" w:rsidP="00D444A3">
            <w:r>
              <w:t>All software requirements have been meet and function as required.</w:t>
            </w:r>
          </w:p>
        </w:tc>
        <w:tc>
          <w:tcPr>
            <w:tcW w:w="5842" w:type="dxa"/>
          </w:tcPr>
          <w:p w:rsidR="00D444A3" w:rsidRDefault="00D444A3" w:rsidP="00D444A3"/>
        </w:tc>
        <w:sdt>
          <w:sdtPr>
            <w:id w:val="-1082145314"/>
            <w14:checkbox>
              <w14:checked w14:val="0"/>
              <w14:checkedState w14:val="2612" w14:font="MS Gothic"/>
              <w14:uncheckedState w14:val="2610" w14:font="MS Gothic"/>
            </w14:checkbox>
          </w:sdtPr>
          <w:sdtContent>
            <w:tc>
              <w:tcPr>
                <w:tcW w:w="1222" w:type="dxa"/>
              </w:tcPr>
              <w:p w:rsidR="00D444A3" w:rsidRDefault="00D444A3" w:rsidP="00D444A3">
                <w:pPr>
                  <w:jc w:val="center"/>
                </w:pPr>
                <w:r>
                  <w:rPr>
                    <w:rFonts w:ascii="MS Gothic" w:eastAsia="MS Gothic" w:hAnsi="MS Gothic" w:hint="eastAsia"/>
                  </w:rPr>
                  <w:t>☐</w:t>
                </w:r>
              </w:p>
            </w:tc>
          </w:sdtContent>
        </w:sdt>
      </w:tr>
      <w:tr w:rsidR="00D444A3" w:rsidTr="0055504A">
        <w:tc>
          <w:tcPr>
            <w:tcW w:w="2234" w:type="dxa"/>
          </w:tcPr>
          <w:p w:rsidR="00D444A3" w:rsidRDefault="00D444A3" w:rsidP="00D444A3">
            <w:r w:rsidRPr="00335682">
              <w:t>Software Requirements Specification</w:t>
            </w:r>
          </w:p>
        </w:tc>
        <w:tc>
          <w:tcPr>
            <w:tcW w:w="7092" w:type="dxa"/>
          </w:tcPr>
          <w:p w:rsidR="00D444A3" w:rsidRDefault="00D444A3" w:rsidP="00D444A3">
            <w:r w:rsidRPr="00335682">
              <w:t>Software Requirements Specification</w:t>
            </w:r>
            <w:r>
              <w:t xml:space="preserve"> has been written and formatted correctly.</w:t>
            </w:r>
          </w:p>
        </w:tc>
        <w:tc>
          <w:tcPr>
            <w:tcW w:w="5842" w:type="dxa"/>
          </w:tcPr>
          <w:p w:rsidR="00D444A3" w:rsidRDefault="00D444A3" w:rsidP="00D444A3"/>
        </w:tc>
        <w:sdt>
          <w:sdtPr>
            <w:id w:val="1188721190"/>
            <w14:checkbox>
              <w14:checked w14:val="0"/>
              <w14:checkedState w14:val="2612" w14:font="MS Gothic"/>
              <w14:uncheckedState w14:val="2610" w14:font="MS Gothic"/>
            </w14:checkbox>
          </w:sdtPr>
          <w:sdtContent>
            <w:tc>
              <w:tcPr>
                <w:tcW w:w="1222" w:type="dxa"/>
              </w:tcPr>
              <w:p w:rsidR="00D444A3" w:rsidRDefault="00D444A3" w:rsidP="00D444A3">
                <w:pPr>
                  <w:jc w:val="center"/>
                </w:pPr>
                <w:r>
                  <w:rPr>
                    <w:rFonts w:ascii="MS Gothic" w:eastAsia="MS Gothic" w:hAnsi="MS Gothic" w:hint="eastAsia"/>
                  </w:rPr>
                  <w:t>☐</w:t>
                </w:r>
              </w:p>
            </w:tc>
          </w:sdtContent>
        </w:sdt>
      </w:tr>
      <w:tr w:rsidR="00D444A3" w:rsidTr="0055504A">
        <w:tc>
          <w:tcPr>
            <w:tcW w:w="2234" w:type="dxa"/>
          </w:tcPr>
          <w:p w:rsidR="00D444A3" w:rsidRDefault="00D444A3" w:rsidP="00D444A3">
            <w:r w:rsidRPr="00335682">
              <w:t>Software Review Plan</w:t>
            </w:r>
          </w:p>
        </w:tc>
        <w:tc>
          <w:tcPr>
            <w:tcW w:w="7092" w:type="dxa"/>
          </w:tcPr>
          <w:p w:rsidR="00D444A3" w:rsidRDefault="00D444A3" w:rsidP="00D444A3">
            <w:r w:rsidRPr="00335682">
              <w:t>Software Review Plan</w:t>
            </w:r>
            <w:r>
              <w:t xml:space="preserve"> has been written and meets the requirements.</w:t>
            </w:r>
          </w:p>
        </w:tc>
        <w:tc>
          <w:tcPr>
            <w:tcW w:w="5842" w:type="dxa"/>
          </w:tcPr>
          <w:p w:rsidR="00D444A3" w:rsidRDefault="00D444A3" w:rsidP="00D444A3"/>
        </w:tc>
        <w:sdt>
          <w:sdtPr>
            <w:id w:val="1759334567"/>
            <w14:checkbox>
              <w14:checked w14:val="0"/>
              <w14:checkedState w14:val="2612" w14:font="MS Gothic"/>
              <w14:uncheckedState w14:val="2610" w14:font="MS Gothic"/>
            </w14:checkbox>
          </w:sdtPr>
          <w:sdtContent>
            <w:tc>
              <w:tcPr>
                <w:tcW w:w="1222" w:type="dxa"/>
              </w:tcPr>
              <w:p w:rsidR="00D444A3" w:rsidRDefault="00D444A3" w:rsidP="00D444A3">
                <w:pPr>
                  <w:jc w:val="center"/>
                </w:pPr>
                <w:r>
                  <w:rPr>
                    <w:rFonts w:ascii="MS Gothic" w:eastAsia="MS Gothic" w:hAnsi="MS Gothic" w:hint="eastAsia"/>
                  </w:rPr>
                  <w:t>☐</w:t>
                </w:r>
              </w:p>
            </w:tc>
          </w:sdtContent>
        </w:sdt>
      </w:tr>
      <w:tr w:rsidR="00D444A3" w:rsidTr="0055504A">
        <w:tc>
          <w:tcPr>
            <w:tcW w:w="2234" w:type="dxa"/>
          </w:tcPr>
          <w:p w:rsidR="00D444A3" w:rsidRDefault="00D444A3" w:rsidP="00D444A3">
            <w:r w:rsidRPr="00335682">
              <w:t>Software Testing Plan</w:t>
            </w:r>
          </w:p>
        </w:tc>
        <w:tc>
          <w:tcPr>
            <w:tcW w:w="7092" w:type="dxa"/>
          </w:tcPr>
          <w:p w:rsidR="00D444A3" w:rsidRDefault="00D444A3" w:rsidP="00D444A3">
            <w:r w:rsidRPr="00335682">
              <w:t>Software Testing Plan</w:t>
            </w:r>
            <w:r>
              <w:t xml:space="preserve"> has been written and meets the requirements.</w:t>
            </w:r>
          </w:p>
        </w:tc>
        <w:tc>
          <w:tcPr>
            <w:tcW w:w="5842" w:type="dxa"/>
          </w:tcPr>
          <w:p w:rsidR="00D444A3" w:rsidRDefault="00D444A3" w:rsidP="00D444A3"/>
        </w:tc>
        <w:sdt>
          <w:sdtPr>
            <w:id w:val="1899169060"/>
            <w14:checkbox>
              <w14:checked w14:val="0"/>
              <w14:checkedState w14:val="2612" w14:font="MS Gothic"/>
              <w14:uncheckedState w14:val="2610" w14:font="MS Gothic"/>
            </w14:checkbox>
          </w:sdtPr>
          <w:sdtContent>
            <w:tc>
              <w:tcPr>
                <w:tcW w:w="1222" w:type="dxa"/>
              </w:tcPr>
              <w:p w:rsidR="00D444A3" w:rsidRDefault="00D444A3" w:rsidP="00D444A3">
                <w:pPr>
                  <w:jc w:val="center"/>
                </w:pPr>
                <w:r>
                  <w:rPr>
                    <w:rFonts w:ascii="MS Gothic" w:eastAsia="MS Gothic" w:hAnsi="MS Gothic" w:hint="eastAsia"/>
                  </w:rPr>
                  <w:t>☐</w:t>
                </w:r>
              </w:p>
            </w:tc>
          </w:sdtContent>
        </w:sdt>
      </w:tr>
      <w:tr w:rsidR="00D444A3" w:rsidTr="0055504A">
        <w:tc>
          <w:tcPr>
            <w:tcW w:w="2234" w:type="dxa"/>
          </w:tcPr>
          <w:p w:rsidR="00D444A3" w:rsidRPr="00335682" w:rsidRDefault="00D444A3" w:rsidP="00D444A3">
            <w:r w:rsidRPr="00335682">
              <w:t>Source Control Snapshot</w:t>
            </w:r>
          </w:p>
        </w:tc>
        <w:tc>
          <w:tcPr>
            <w:tcW w:w="7092" w:type="dxa"/>
          </w:tcPr>
          <w:p w:rsidR="00D444A3" w:rsidRDefault="00D444A3" w:rsidP="00D444A3">
            <w:r w:rsidRPr="00335682">
              <w:t>Source Control Snapshot</w:t>
            </w:r>
            <w:r>
              <w:t xml:space="preserve"> has been written and meets the requirements.</w:t>
            </w:r>
          </w:p>
        </w:tc>
        <w:tc>
          <w:tcPr>
            <w:tcW w:w="5842" w:type="dxa"/>
          </w:tcPr>
          <w:p w:rsidR="00D444A3" w:rsidRDefault="00D444A3" w:rsidP="00D444A3"/>
        </w:tc>
        <w:sdt>
          <w:sdtPr>
            <w:id w:val="816995896"/>
            <w14:checkbox>
              <w14:checked w14:val="0"/>
              <w14:checkedState w14:val="2612" w14:font="MS Gothic"/>
              <w14:uncheckedState w14:val="2610" w14:font="MS Gothic"/>
            </w14:checkbox>
          </w:sdtPr>
          <w:sdtContent>
            <w:tc>
              <w:tcPr>
                <w:tcW w:w="1222" w:type="dxa"/>
              </w:tcPr>
              <w:p w:rsidR="00D444A3" w:rsidRDefault="00D444A3" w:rsidP="00D444A3">
                <w:pPr>
                  <w:jc w:val="center"/>
                </w:pPr>
                <w:r>
                  <w:rPr>
                    <w:rFonts w:ascii="MS Gothic" w:eastAsia="MS Gothic" w:hAnsi="MS Gothic" w:hint="eastAsia"/>
                  </w:rPr>
                  <w:t>☐</w:t>
                </w:r>
              </w:p>
            </w:tc>
          </w:sdtContent>
        </w:sdt>
      </w:tr>
      <w:tr w:rsidR="00360B0C" w:rsidTr="0055504A">
        <w:tc>
          <w:tcPr>
            <w:tcW w:w="2234" w:type="dxa"/>
          </w:tcPr>
          <w:p w:rsidR="00360B0C" w:rsidRPr="00360B0C" w:rsidRDefault="00360B0C" w:rsidP="00360B0C">
            <w:r w:rsidRPr="00360B0C">
              <w:t>Project Plan.</w:t>
            </w:r>
          </w:p>
        </w:tc>
        <w:tc>
          <w:tcPr>
            <w:tcW w:w="7092" w:type="dxa"/>
          </w:tcPr>
          <w:p w:rsidR="00360B0C" w:rsidRPr="00335682" w:rsidRDefault="00360B0C" w:rsidP="00D444A3">
            <w:r w:rsidRPr="00360B0C">
              <w:t>Project P</w:t>
            </w:r>
            <w:r>
              <w:t>lan</w:t>
            </w:r>
            <w:r w:rsidRPr="00335682">
              <w:t xml:space="preserve"> </w:t>
            </w:r>
            <w:r>
              <w:t>has been written and meets the requirements.</w:t>
            </w:r>
          </w:p>
        </w:tc>
        <w:tc>
          <w:tcPr>
            <w:tcW w:w="5842" w:type="dxa"/>
          </w:tcPr>
          <w:p w:rsidR="00360B0C" w:rsidRDefault="00360B0C" w:rsidP="00D444A3"/>
        </w:tc>
        <w:sdt>
          <w:sdtPr>
            <w:id w:val="-839009111"/>
            <w14:checkbox>
              <w14:checked w14:val="0"/>
              <w14:checkedState w14:val="2612" w14:font="MS Gothic"/>
              <w14:uncheckedState w14:val="2610" w14:font="MS Gothic"/>
            </w14:checkbox>
          </w:sdtPr>
          <w:sdtContent>
            <w:tc>
              <w:tcPr>
                <w:tcW w:w="1222" w:type="dxa"/>
              </w:tcPr>
              <w:p w:rsidR="00360B0C" w:rsidRDefault="009C6A88" w:rsidP="00D444A3">
                <w:pPr>
                  <w:jc w:val="center"/>
                </w:pPr>
                <w:r>
                  <w:rPr>
                    <w:rFonts w:ascii="MS Gothic" w:eastAsia="MS Gothic" w:hAnsi="MS Gothic" w:hint="eastAsia"/>
                  </w:rPr>
                  <w:t>☐</w:t>
                </w:r>
              </w:p>
            </w:tc>
          </w:sdtContent>
        </w:sdt>
      </w:tr>
    </w:tbl>
    <w:p w:rsidR="008D06B9" w:rsidRDefault="008D06B9" w:rsidP="00C73A1C">
      <w:pPr>
        <w:sectPr w:rsidR="008D06B9" w:rsidSect="00CE7A8F">
          <w:pgSz w:w="16838" w:h="11906" w:orient="landscape"/>
          <w:pgMar w:top="1440" w:right="1440" w:bottom="1440" w:left="1440" w:header="708" w:footer="708" w:gutter="0"/>
          <w:cols w:space="708"/>
          <w:docGrid w:linePitch="360"/>
        </w:sectPr>
      </w:pPr>
    </w:p>
    <w:p w:rsidR="00C73A1C" w:rsidRPr="00C73A1C" w:rsidRDefault="00C73A1C" w:rsidP="00C73A1C"/>
    <w:sectPr w:rsidR="00C73A1C" w:rsidRPr="00C73A1C" w:rsidSect="00CE7A8F">
      <w:headerReference w:type="default" r:id="rId12"/>
      <w:footerReference w:type="default" r:id="rId13"/>
      <w:headerReference w:type="first" r:id="rId14"/>
      <w:footerReference w:type="first" r:id="rId1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B96" w:rsidRDefault="00415B96" w:rsidP="00EF4A94">
      <w:pPr>
        <w:spacing w:after="0" w:line="240" w:lineRule="auto"/>
      </w:pPr>
      <w:r>
        <w:separator/>
      </w:r>
    </w:p>
  </w:endnote>
  <w:endnote w:type="continuationSeparator" w:id="0">
    <w:p w:rsidR="00415B96" w:rsidRDefault="00415B96"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9895627"/>
      <w:docPartObj>
        <w:docPartGallery w:val="Page Numbers (Bottom of Page)"/>
        <w:docPartUnique/>
      </w:docPartObj>
    </w:sdtPr>
    <w:sdtEndPr>
      <w:rPr>
        <w:noProof/>
      </w:rPr>
    </w:sdtEndPr>
    <w:sdtContent>
      <w:p w:rsidR="008D06B9" w:rsidRDefault="008D06B9">
        <w:pPr>
          <w:pStyle w:val="Footer"/>
          <w:jc w:val="center"/>
        </w:pPr>
        <w:r>
          <w:fldChar w:fldCharType="begin"/>
        </w:r>
        <w:r>
          <w:instrText xml:space="preserve"> PAGE   \* MERGEFORMAT </w:instrText>
        </w:r>
        <w:r>
          <w:fldChar w:fldCharType="separate"/>
        </w:r>
        <w:r w:rsidR="00390E93">
          <w:rPr>
            <w:noProof/>
          </w:rPr>
          <w:t>1</w:t>
        </w:r>
        <w:r>
          <w:rPr>
            <w:noProof/>
          </w:rPr>
          <w:fldChar w:fldCharType="end"/>
        </w:r>
      </w:p>
    </w:sdtContent>
  </w:sdt>
  <w:p w:rsidR="008D06B9" w:rsidRDefault="008D06B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1312095"/>
      <w:docPartObj>
        <w:docPartGallery w:val="Page Numbers (Bottom of Page)"/>
        <w:docPartUnique/>
      </w:docPartObj>
    </w:sdtPr>
    <w:sdtEndPr>
      <w:rPr>
        <w:noProof/>
      </w:rPr>
    </w:sdtEndPr>
    <w:sdtContent>
      <w:p w:rsidR="008D06B9" w:rsidRDefault="008D06B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D06B9" w:rsidRDefault="008D06B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5224802"/>
      <w:docPartObj>
        <w:docPartGallery w:val="Page Numbers (Bottom of Page)"/>
        <w:docPartUnique/>
      </w:docPartObj>
    </w:sdtPr>
    <w:sdtEndPr>
      <w:rPr>
        <w:noProof/>
      </w:rPr>
    </w:sdtEndPr>
    <w:sdtContent>
      <w:p w:rsidR="008C37DB" w:rsidRDefault="008C37DB">
        <w:pPr>
          <w:pStyle w:val="Footer"/>
          <w:jc w:val="center"/>
        </w:pPr>
        <w:r>
          <w:fldChar w:fldCharType="begin"/>
        </w:r>
        <w:r>
          <w:instrText xml:space="preserve"> PAGE   \* MERGEFORMAT </w:instrText>
        </w:r>
        <w:r>
          <w:fldChar w:fldCharType="separate"/>
        </w:r>
        <w:r w:rsidR="00390E93">
          <w:rPr>
            <w:noProof/>
          </w:rPr>
          <w:t>3</w:t>
        </w:r>
        <w:r>
          <w:rPr>
            <w:noProof/>
          </w:rPr>
          <w:fldChar w:fldCharType="end"/>
        </w:r>
      </w:p>
    </w:sdtContent>
  </w:sdt>
  <w:p w:rsidR="008C37DB" w:rsidRDefault="008C37DB">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sidR="008C37DB">
          <w:rPr>
            <w:noProof/>
          </w:rPr>
          <w:t>1</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B96" w:rsidRDefault="00415B96" w:rsidP="00EF4A94">
      <w:pPr>
        <w:spacing w:after="0" w:line="240" w:lineRule="auto"/>
      </w:pPr>
      <w:r>
        <w:separator/>
      </w:r>
    </w:p>
  </w:footnote>
  <w:footnote w:type="continuationSeparator" w:id="0">
    <w:p w:rsidR="00415B96" w:rsidRDefault="00415B96"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6B9" w:rsidRDefault="008D06B9" w:rsidP="008C37DB">
    <w:pPr>
      <w:pStyle w:val="Header"/>
      <w:tabs>
        <w:tab w:val="left" w:pos="5440"/>
      </w:tabs>
    </w:pPr>
    <w:proofErr w:type="spellStart"/>
    <w:r>
      <w:t>Kyer</w:t>
    </w:r>
    <w:proofErr w:type="spellEnd"/>
    <w:r>
      <w:t xml:space="preserve"> Potts, Luke Gough, Brandon Price</w:t>
    </w:r>
    <w:r>
      <w:tab/>
      <w:t>CITE</w:t>
    </w:r>
    <w:r>
      <w:tab/>
    </w:r>
    <w:r>
      <w:tab/>
      <w:t>AT2</w:t>
    </w:r>
  </w:p>
  <w:p w:rsidR="008D06B9" w:rsidRDefault="008D06B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06B9" w:rsidRDefault="008D06B9" w:rsidP="00EF4A94">
    <w:pPr>
      <w:pStyle w:val="Header"/>
      <w:tabs>
        <w:tab w:val="left" w:pos="5440"/>
      </w:tabs>
    </w:pPr>
    <w:proofErr w:type="spellStart"/>
    <w:r>
      <w:t>Kyer</w:t>
    </w:r>
    <w:proofErr w:type="spellEnd"/>
    <w:r>
      <w:t xml:space="preserve"> Potts</w:t>
    </w:r>
    <w:r>
      <w:tab/>
      <w:t>Organisation</w:t>
    </w:r>
    <w:r>
      <w:tab/>
    </w:r>
    <w:r>
      <w:tab/>
      <w:t>AT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7DB" w:rsidRDefault="008C37DB" w:rsidP="008C37DB">
    <w:pPr>
      <w:pStyle w:val="Header"/>
      <w:tabs>
        <w:tab w:val="left" w:pos="5440"/>
      </w:tabs>
    </w:pPr>
    <w:proofErr w:type="spellStart"/>
    <w:r>
      <w:t>Kyer</w:t>
    </w:r>
    <w:proofErr w:type="spellEnd"/>
    <w:r>
      <w:t xml:space="preserve"> Potts, Luke Gough, Brandon Price</w:t>
    </w:r>
    <w:r>
      <w:tab/>
      <w:t>CITE</w:t>
    </w:r>
    <w:r>
      <w:tab/>
    </w:r>
    <w:r>
      <w:tab/>
      <w:t>AT2</w:t>
    </w:r>
  </w:p>
  <w:p w:rsidR="008C37DB" w:rsidRDefault="008C37DB">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A94" w:rsidRDefault="00EF4A94" w:rsidP="00EF4A94">
    <w:pPr>
      <w:pStyle w:val="Header"/>
      <w:tabs>
        <w:tab w:val="left" w:pos="5440"/>
      </w:tabs>
    </w:pPr>
    <w:proofErr w:type="spellStart"/>
    <w:r>
      <w:t>Kyer</w:t>
    </w:r>
    <w:proofErr w:type="spellEnd"/>
    <w:r>
      <w:t xml:space="preserve"> Potts</w:t>
    </w:r>
    <w:r>
      <w:tab/>
      <w:t>Organisation</w:t>
    </w:r>
    <w:r>
      <w:tab/>
    </w:r>
    <w:r>
      <w:tab/>
      <w:t>AT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70770"/>
    <w:multiLevelType w:val="hybridMultilevel"/>
    <w:tmpl w:val="ED00AE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707054"/>
    <w:multiLevelType w:val="hybridMultilevel"/>
    <w:tmpl w:val="788AAC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4A70B8"/>
    <w:multiLevelType w:val="hybridMultilevel"/>
    <w:tmpl w:val="069CC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154EF3"/>
    <w:multiLevelType w:val="hybridMultilevel"/>
    <w:tmpl w:val="EE560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75E17C8"/>
    <w:multiLevelType w:val="hybridMultilevel"/>
    <w:tmpl w:val="ED8A7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BE06A9D"/>
    <w:multiLevelType w:val="hybridMultilevel"/>
    <w:tmpl w:val="BB7E4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4A41F6"/>
    <w:multiLevelType w:val="hybridMultilevel"/>
    <w:tmpl w:val="96024B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25655F8"/>
    <w:multiLevelType w:val="hybridMultilevel"/>
    <w:tmpl w:val="95321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4DF57ED"/>
    <w:multiLevelType w:val="hybridMultilevel"/>
    <w:tmpl w:val="F370A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DBD7D2D"/>
    <w:multiLevelType w:val="hybridMultilevel"/>
    <w:tmpl w:val="EC90DE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5"/>
  </w:num>
  <w:num w:numId="4">
    <w:abstractNumId w:val="10"/>
  </w:num>
  <w:num w:numId="5">
    <w:abstractNumId w:val="16"/>
  </w:num>
  <w:num w:numId="6">
    <w:abstractNumId w:val="7"/>
  </w:num>
  <w:num w:numId="7">
    <w:abstractNumId w:val="4"/>
  </w:num>
  <w:num w:numId="8">
    <w:abstractNumId w:val="12"/>
  </w:num>
  <w:num w:numId="9">
    <w:abstractNumId w:val="2"/>
  </w:num>
  <w:num w:numId="10">
    <w:abstractNumId w:val="8"/>
  </w:num>
  <w:num w:numId="11">
    <w:abstractNumId w:val="0"/>
  </w:num>
  <w:num w:numId="12">
    <w:abstractNumId w:val="3"/>
  </w:num>
  <w:num w:numId="13">
    <w:abstractNumId w:val="6"/>
  </w:num>
  <w:num w:numId="14">
    <w:abstractNumId w:val="17"/>
  </w:num>
  <w:num w:numId="15">
    <w:abstractNumId w:val="11"/>
  </w:num>
  <w:num w:numId="16">
    <w:abstractNumId w:val="14"/>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8D"/>
    <w:rsid w:val="000170CD"/>
    <w:rsid w:val="000C0C3E"/>
    <w:rsid w:val="000C42E4"/>
    <w:rsid w:val="000C5738"/>
    <w:rsid w:val="000E449D"/>
    <w:rsid w:val="000F121D"/>
    <w:rsid w:val="00111132"/>
    <w:rsid w:val="00197191"/>
    <w:rsid w:val="001A5A77"/>
    <w:rsid w:val="001B67C5"/>
    <w:rsid w:val="001E24C6"/>
    <w:rsid w:val="002047AF"/>
    <w:rsid w:val="00214C7E"/>
    <w:rsid w:val="00223D5B"/>
    <w:rsid w:val="002632F2"/>
    <w:rsid w:val="002741BD"/>
    <w:rsid w:val="00284256"/>
    <w:rsid w:val="00296460"/>
    <w:rsid w:val="002F21BE"/>
    <w:rsid w:val="002F6C8F"/>
    <w:rsid w:val="00302F10"/>
    <w:rsid w:val="003505C5"/>
    <w:rsid w:val="00353C4D"/>
    <w:rsid w:val="00360B0C"/>
    <w:rsid w:val="00363FC7"/>
    <w:rsid w:val="003715A7"/>
    <w:rsid w:val="003722E1"/>
    <w:rsid w:val="00390E93"/>
    <w:rsid w:val="00396645"/>
    <w:rsid w:val="003A6695"/>
    <w:rsid w:val="003B2F17"/>
    <w:rsid w:val="003C3920"/>
    <w:rsid w:val="0040512A"/>
    <w:rsid w:val="0040515A"/>
    <w:rsid w:val="00407B43"/>
    <w:rsid w:val="00415B96"/>
    <w:rsid w:val="004168E6"/>
    <w:rsid w:val="00424D11"/>
    <w:rsid w:val="00452BEF"/>
    <w:rsid w:val="00462283"/>
    <w:rsid w:val="00465E1C"/>
    <w:rsid w:val="004A2793"/>
    <w:rsid w:val="004A452C"/>
    <w:rsid w:val="004B128D"/>
    <w:rsid w:val="00510B97"/>
    <w:rsid w:val="00527389"/>
    <w:rsid w:val="005349BD"/>
    <w:rsid w:val="0055504A"/>
    <w:rsid w:val="00557C8C"/>
    <w:rsid w:val="00595F21"/>
    <w:rsid w:val="005E5D85"/>
    <w:rsid w:val="00611A2F"/>
    <w:rsid w:val="00627492"/>
    <w:rsid w:val="00631EDF"/>
    <w:rsid w:val="00660554"/>
    <w:rsid w:val="00681F2F"/>
    <w:rsid w:val="006B6E65"/>
    <w:rsid w:val="00706966"/>
    <w:rsid w:val="007074FE"/>
    <w:rsid w:val="00716950"/>
    <w:rsid w:val="00731B21"/>
    <w:rsid w:val="007A2DED"/>
    <w:rsid w:val="007E044B"/>
    <w:rsid w:val="008058DE"/>
    <w:rsid w:val="008122E8"/>
    <w:rsid w:val="00814125"/>
    <w:rsid w:val="008520D3"/>
    <w:rsid w:val="0086625D"/>
    <w:rsid w:val="008A3A1E"/>
    <w:rsid w:val="008C37DB"/>
    <w:rsid w:val="008C7667"/>
    <w:rsid w:val="008C7740"/>
    <w:rsid w:val="008D06B9"/>
    <w:rsid w:val="00915D52"/>
    <w:rsid w:val="009771AE"/>
    <w:rsid w:val="009C6A88"/>
    <w:rsid w:val="009D7D78"/>
    <w:rsid w:val="00A16C8D"/>
    <w:rsid w:val="00A56FEF"/>
    <w:rsid w:val="00A73987"/>
    <w:rsid w:val="00AB03C0"/>
    <w:rsid w:val="00AC425E"/>
    <w:rsid w:val="00AC53CB"/>
    <w:rsid w:val="00AC79CC"/>
    <w:rsid w:val="00AD2C37"/>
    <w:rsid w:val="00AD59AF"/>
    <w:rsid w:val="00AE7061"/>
    <w:rsid w:val="00AF30A8"/>
    <w:rsid w:val="00B41841"/>
    <w:rsid w:val="00B4314B"/>
    <w:rsid w:val="00B51C04"/>
    <w:rsid w:val="00B618BE"/>
    <w:rsid w:val="00B71BB0"/>
    <w:rsid w:val="00B85260"/>
    <w:rsid w:val="00B93508"/>
    <w:rsid w:val="00BC4020"/>
    <w:rsid w:val="00BC76CC"/>
    <w:rsid w:val="00BC7C6D"/>
    <w:rsid w:val="00C06E42"/>
    <w:rsid w:val="00C1797F"/>
    <w:rsid w:val="00C24006"/>
    <w:rsid w:val="00C26613"/>
    <w:rsid w:val="00C45C81"/>
    <w:rsid w:val="00C53813"/>
    <w:rsid w:val="00C63D02"/>
    <w:rsid w:val="00C73A1C"/>
    <w:rsid w:val="00C80252"/>
    <w:rsid w:val="00C8287A"/>
    <w:rsid w:val="00CA1284"/>
    <w:rsid w:val="00CB0E30"/>
    <w:rsid w:val="00CC2769"/>
    <w:rsid w:val="00CC703A"/>
    <w:rsid w:val="00CE7A8F"/>
    <w:rsid w:val="00D444A3"/>
    <w:rsid w:val="00D53495"/>
    <w:rsid w:val="00D90B19"/>
    <w:rsid w:val="00D95F90"/>
    <w:rsid w:val="00DB4883"/>
    <w:rsid w:val="00DD318B"/>
    <w:rsid w:val="00DF0183"/>
    <w:rsid w:val="00E0223F"/>
    <w:rsid w:val="00E3028C"/>
    <w:rsid w:val="00E46340"/>
    <w:rsid w:val="00E64840"/>
    <w:rsid w:val="00E850EC"/>
    <w:rsid w:val="00EC0628"/>
    <w:rsid w:val="00EE7527"/>
    <w:rsid w:val="00EF3688"/>
    <w:rsid w:val="00EF4A94"/>
    <w:rsid w:val="00F03454"/>
    <w:rsid w:val="00F125FF"/>
    <w:rsid w:val="00F36395"/>
    <w:rsid w:val="00F37561"/>
    <w:rsid w:val="00F6355D"/>
    <w:rsid w:val="00F904E1"/>
    <w:rsid w:val="00F908C7"/>
    <w:rsid w:val="00FE04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C7FD4"/>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 w:type="table" w:styleId="TableGrid">
    <w:name w:val="Table Grid"/>
    <w:basedOn w:val="TableNormal"/>
    <w:uiPriority w:val="39"/>
    <w:rsid w:val="000E449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41A58-7CDD-453A-9C44-CDBB3553B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ReportTemplate2.dotx</Template>
  <TotalTime>128</TotalTime>
  <Pages>3</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luke gough</cp:lastModifiedBy>
  <cp:revision>39</cp:revision>
  <dcterms:created xsi:type="dcterms:W3CDTF">2019-11-07T20:34:00Z</dcterms:created>
  <dcterms:modified xsi:type="dcterms:W3CDTF">2019-12-09T14:34:00Z</dcterms:modified>
</cp:coreProperties>
</file>