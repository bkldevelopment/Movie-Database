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432" w:rsidRDefault="00510432" w:rsidP="003222D1">
      <w:pPr>
        <w:pStyle w:val="Heading1"/>
      </w:pPr>
      <w:r>
        <w:t>5/11/2019 Meeting Minutes</w:t>
      </w:r>
    </w:p>
    <w:p w:rsidR="00510432" w:rsidRDefault="00510432" w:rsidP="00AF510B">
      <w:pPr>
        <w:pStyle w:val="ListParagraph"/>
        <w:numPr>
          <w:ilvl w:val="0"/>
          <w:numId w:val="2"/>
        </w:numPr>
      </w:pPr>
      <w:r>
        <w:t>Met up with the team for the first time. The team members consist of:</w:t>
      </w:r>
    </w:p>
    <w:p w:rsidR="00510432" w:rsidRDefault="00510432" w:rsidP="00AF510B">
      <w:pPr>
        <w:pStyle w:val="ListParagraph"/>
        <w:numPr>
          <w:ilvl w:val="0"/>
          <w:numId w:val="1"/>
        </w:numPr>
      </w:pPr>
      <w:r w:rsidRPr="00803612">
        <w:t>Luke Gough</w:t>
      </w:r>
    </w:p>
    <w:p w:rsidR="00510432" w:rsidRDefault="00510432" w:rsidP="00AF510B">
      <w:pPr>
        <w:pStyle w:val="ListParagraph"/>
        <w:numPr>
          <w:ilvl w:val="0"/>
          <w:numId w:val="1"/>
        </w:numPr>
      </w:pPr>
      <w:r w:rsidRPr="00803612">
        <w:t>Kyer Potts</w:t>
      </w:r>
    </w:p>
    <w:p w:rsidR="00510432" w:rsidRDefault="00510432" w:rsidP="00AF510B">
      <w:pPr>
        <w:pStyle w:val="ListParagraph"/>
        <w:numPr>
          <w:ilvl w:val="0"/>
          <w:numId w:val="1"/>
        </w:numPr>
      </w:pPr>
      <w:r w:rsidRPr="00803612">
        <w:t>Brandon Price</w:t>
      </w:r>
    </w:p>
    <w:p w:rsidR="00510432" w:rsidRDefault="00510432" w:rsidP="00AF510B">
      <w:pPr>
        <w:pStyle w:val="ListParagraph"/>
        <w:ind w:left="1080"/>
      </w:pPr>
    </w:p>
    <w:p w:rsidR="00510432" w:rsidRDefault="00510432" w:rsidP="00AF510B">
      <w:pPr>
        <w:pStyle w:val="ListParagraph"/>
        <w:ind w:left="1080"/>
      </w:pPr>
    </w:p>
    <w:p w:rsidR="00510432" w:rsidRDefault="00510432" w:rsidP="00AF510B">
      <w:pPr>
        <w:pStyle w:val="ListParagraph"/>
        <w:numPr>
          <w:ilvl w:val="0"/>
          <w:numId w:val="2"/>
        </w:numPr>
      </w:pPr>
      <w:r>
        <w:t>We decided to use discord as our social media networking platform to communicate with each other.</w:t>
      </w:r>
    </w:p>
    <w:p w:rsidR="00510432" w:rsidRDefault="00510432" w:rsidP="00AF510B">
      <w:pPr>
        <w:pStyle w:val="ListParagraph"/>
      </w:pPr>
    </w:p>
    <w:p w:rsidR="00510432" w:rsidRDefault="00510432" w:rsidP="00AF510B">
      <w:pPr>
        <w:pStyle w:val="ListParagraph"/>
      </w:pPr>
    </w:p>
    <w:p w:rsidR="00510432" w:rsidRDefault="00510432" w:rsidP="00AF510B">
      <w:pPr>
        <w:pStyle w:val="ListParagraph"/>
        <w:numPr>
          <w:ilvl w:val="0"/>
          <w:numId w:val="2"/>
        </w:numPr>
      </w:pPr>
      <w:r>
        <w:t>We all concluded as naming our team BKL development.</w:t>
      </w:r>
    </w:p>
    <w:p w:rsidR="00510432" w:rsidRDefault="00510432" w:rsidP="00AF510B">
      <w:pPr>
        <w:pStyle w:val="ListParagraph"/>
      </w:pPr>
    </w:p>
    <w:p w:rsidR="00510432" w:rsidRDefault="00510432" w:rsidP="00AF510B">
      <w:pPr>
        <w:pStyle w:val="ListParagraph"/>
      </w:pPr>
    </w:p>
    <w:p w:rsidR="00510432" w:rsidRDefault="00510432" w:rsidP="00AF510B">
      <w:pPr>
        <w:pStyle w:val="ListParagraph"/>
        <w:numPr>
          <w:ilvl w:val="0"/>
          <w:numId w:val="2"/>
        </w:numPr>
      </w:pPr>
      <w:r>
        <w:t xml:space="preserve">We discussed layout standards as a team and we have also agreed on our standard template that we will use for documenting throughout our whole project, so we will keep consistency. </w:t>
      </w:r>
    </w:p>
    <w:p w:rsidR="00510432" w:rsidRDefault="00510432" w:rsidP="00AF510B">
      <w:pPr>
        <w:pStyle w:val="ListParagraph"/>
      </w:pPr>
    </w:p>
    <w:p w:rsidR="00510432" w:rsidRDefault="00510432" w:rsidP="00AF510B">
      <w:pPr>
        <w:pStyle w:val="ListParagraph"/>
      </w:pPr>
    </w:p>
    <w:p w:rsidR="00510432" w:rsidRDefault="00510432" w:rsidP="00AF510B">
      <w:pPr>
        <w:pStyle w:val="ListParagraph"/>
        <w:numPr>
          <w:ilvl w:val="0"/>
          <w:numId w:val="2"/>
        </w:numPr>
      </w:pPr>
      <w:r>
        <w:t>Created a team outlook account used for signing up to many services that we require to use for our project and other team related activities.</w:t>
      </w:r>
    </w:p>
    <w:p w:rsidR="00510432" w:rsidRDefault="00510432" w:rsidP="00AF510B">
      <w:pPr>
        <w:pStyle w:val="ListParagraph"/>
      </w:pPr>
    </w:p>
    <w:p w:rsidR="00510432" w:rsidRDefault="00510432" w:rsidP="00AF510B">
      <w:pPr>
        <w:pStyle w:val="ListParagraph"/>
      </w:pPr>
    </w:p>
    <w:p w:rsidR="00510432" w:rsidRDefault="00510432" w:rsidP="00AF510B">
      <w:pPr>
        <w:pStyle w:val="ListParagraph"/>
        <w:numPr>
          <w:ilvl w:val="0"/>
          <w:numId w:val="2"/>
        </w:numPr>
      </w:pPr>
      <w:r>
        <w:t>Using the team outlook email to create a GitHub, so we can use GitHub as our version control.</w:t>
      </w:r>
    </w:p>
    <w:p w:rsidR="00510432" w:rsidRDefault="00510432" w:rsidP="00AF510B">
      <w:pPr>
        <w:pStyle w:val="ListParagraph"/>
      </w:pPr>
    </w:p>
    <w:p w:rsidR="00510432" w:rsidRDefault="00510432" w:rsidP="00AF510B">
      <w:pPr>
        <w:pStyle w:val="ListParagraph"/>
      </w:pPr>
    </w:p>
    <w:p w:rsidR="00510432" w:rsidRDefault="00510432" w:rsidP="00AF510B">
      <w:pPr>
        <w:pStyle w:val="ListParagraph"/>
        <w:numPr>
          <w:ilvl w:val="0"/>
          <w:numId w:val="2"/>
        </w:numPr>
      </w:pPr>
      <w:r>
        <w:t>Team will be using XAMPP to host the database, front end and back end.</w:t>
      </w:r>
    </w:p>
    <w:p w:rsidR="00510432" w:rsidRDefault="00510432" w:rsidP="00AF510B">
      <w:pPr>
        <w:pStyle w:val="ListParagraph"/>
      </w:pPr>
    </w:p>
    <w:p w:rsidR="00510432" w:rsidRDefault="00510432" w:rsidP="00AF510B">
      <w:pPr>
        <w:pStyle w:val="ListParagraph"/>
      </w:pPr>
    </w:p>
    <w:p w:rsidR="00510432" w:rsidRDefault="00510432" w:rsidP="00AF510B">
      <w:pPr>
        <w:pStyle w:val="ListParagraph"/>
        <w:numPr>
          <w:ilvl w:val="0"/>
          <w:numId w:val="2"/>
        </w:numPr>
      </w:pPr>
      <w:r>
        <w:t>We are using the Bootstrap library to build responsive mobile websites with the HTML programming language.</w:t>
      </w:r>
    </w:p>
    <w:p w:rsidR="00510432" w:rsidRDefault="00510432" w:rsidP="00AF510B">
      <w:pPr>
        <w:pStyle w:val="ListParagraph"/>
      </w:pPr>
    </w:p>
    <w:p w:rsidR="00510432" w:rsidRDefault="00510432" w:rsidP="00BF1E41">
      <w:pPr>
        <w:pStyle w:val="ListParagraph"/>
      </w:pPr>
      <w:r>
        <w:br/>
      </w:r>
    </w:p>
    <w:p w:rsidR="00510432" w:rsidRDefault="00510432" w:rsidP="003222D1">
      <w:pPr>
        <w:sectPr w:rsidR="00510432" w:rsidSect="00EF4A94">
          <w:headerReference w:type="first" r:id="rId7"/>
          <w:footerReference w:type="first" r:id="rId8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510432" w:rsidRDefault="00510432" w:rsidP="00BF1E41">
      <w:pPr>
        <w:pStyle w:val="Heading1"/>
      </w:pPr>
      <w:r>
        <w:t>6/11/2019 Meeting Minutes</w:t>
      </w:r>
    </w:p>
    <w:p w:rsidR="00510432" w:rsidRDefault="00510432" w:rsidP="00BF1E41">
      <w:pPr>
        <w:pStyle w:val="ListParagraph"/>
        <w:numPr>
          <w:ilvl w:val="0"/>
          <w:numId w:val="3"/>
        </w:numPr>
      </w:pPr>
      <w:r>
        <w:t>Decided on team roles</w:t>
      </w:r>
    </w:p>
    <w:p w:rsidR="00510432" w:rsidRDefault="00510432" w:rsidP="00BF1E41">
      <w:pPr>
        <w:pStyle w:val="ListParagraph"/>
        <w:numPr>
          <w:ilvl w:val="1"/>
          <w:numId w:val="3"/>
        </w:numPr>
      </w:pPr>
      <w:r>
        <w:t>Scrum Master – Kyer Potts</w:t>
      </w:r>
    </w:p>
    <w:p w:rsidR="00510432" w:rsidRDefault="00510432" w:rsidP="00BF1E41">
      <w:pPr>
        <w:pStyle w:val="ListParagraph"/>
        <w:numPr>
          <w:ilvl w:val="1"/>
          <w:numId w:val="3"/>
        </w:numPr>
      </w:pPr>
      <w:r>
        <w:t>Programming – Luke Gough</w:t>
      </w:r>
    </w:p>
    <w:p w:rsidR="00510432" w:rsidRDefault="00510432" w:rsidP="00BF1E41">
      <w:pPr>
        <w:pStyle w:val="ListParagraph"/>
        <w:numPr>
          <w:ilvl w:val="1"/>
          <w:numId w:val="3"/>
        </w:numPr>
      </w:pPr>
      <w:r>
        <w:t>Testing – Brandon Price</w:t>
      </w:r>
    </w:p>
    <w:p w:rsidR="00510432" w:rsidRDefault="00510432" w:rsidP="00BF1E41">
      <w:pPr>
        <w:pStyle w:val="ListParagraph"/>
        <w:numPr>
          <w:ilvl w:val="0"/>
          <w:numId w:val="3"/>
        </w:numPr>
      </w:pPr>
      <w:r>
        <w:t>Conducted test on first prototype</w:t>
      </w:r>
    </w:p>
    <w:p w:rsidR="00510432" w:rsidRDefault="00510432" w:rsidP="00BF1E41">
      <w:pPr>
        <w:pStyle w:val="ListParagraph"/>
        <w:numPr>
          <w:ilvl w:val="0"/>
          <w:numId w:val="3"/>
        </w:numPr>
      </w:pPr>
      <w:r>
        <w:t>Outlined testing plan</w:t>
      </w:r>
    </w:p>
    <w:p w:rsidR="00510432" w:rsidRDefault="00510432" w:rsidP="00BF1E41">
      <w:pPr>
        <w:pStyle w:val="ListParagraph"/>
        <w:numPr>
          <w:ilvl w:val="0"/>
          <w:numId w:val="3"/>
        </w:numPr>
      </w:pPr>
      <w:r>
        <w:t>Outlined SRS documentation</w:t>
      </w:r>
    </w:p>
    <w:p w:rsidR="00510432" w:rsidRDefault="00510432" w:rsidP="00C32923"/>
    <w:p w:rsidR="00510432" w:rsidRDefault="00510432" w:rsidP="00BF1E41">
      <w:pPr>
        <w:pStyle w:val="ListParagraph"/>
        <w:numPr>
          <w:ilvl w:val="0"/>
          <w:numId w:val="3"/>
        </w:numPr>
        <w:sectPr w:rsidR="00510432">
          <w:headerReference w:type="firs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F1E41" w:rsidRPr="00BF1E41" w:rsidRDefault="00BF1E41" w:rsidP="00BF1E41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BF1E41" w:rsidRPr="00BF1E41"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09B" w:rsidRDefault="004F109B">
      <w:pPr>
        <w:spacing w:after="0" w:line="240" w:lineRule="auto"/>
      </w:pPr>
      <w:r>
        <w:separator/>
      </w:r>
    </w:p>
  </w:endnote>
  <w:endnote w:type="continuationSeparator" w:id="0">
    <w:p w:rsidR="004F109B" w:rsidRDefault="004F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259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0432" w:rsidRDefault="005104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0432" w:rsidRDefault="00510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3865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0432" w:rsidRDefault="005104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0432" w:rsidRDefault="005104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8708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2D1" w:rsidRDefault="002372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22D1" w:rsidRDefault="004F1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09B" w:rsidRDefault="004F109B">
      <w:pPr>
        <w:spacing w:after="0" w:line="240" w:lineRule="auto"/>
      </w:pPr>
      <w:r>
        <w:separator/>
      </w:r>
    </w:p>
  </w:footnote>
  <w:footnote w:type="continuationSeparator" w:id="0">
    <w:p w:rsidR="004F109B" w:rsidRDefault="004F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432" w:rsidRDefault="00510432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0432" w:rsidRDefault="00510432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2D1" w:rsidRDefault="002372A6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B0F60"/>
    <w:multiLevelType w:val="hybridMultilevel"/>
    <w:tmpl w:val="35C66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C73D12"/>
    <w:multiLevelType w:val="hybridMultilevel"/>
    <w:tmpl w:val="5A64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5E5"/>
    <w:rsid w:val="001C55E5"/>
    <w:rsid w:val="002372A6"/>
    <w:rsid w:val="00274841"/>
    <w:rsid w:val="002B0FC3"/>
    <w:rsid w:val="004F109B"/>
    <w:rsid w:val="00510432"/>
    <w:rsid w:val="0061140B"/>
    <w:rsid w:val="008E2DE6"/>
    <w:rsid w:val="008E4D31"/>
    <w:rsid w:val="00BF1E41"/>
    <w:rsid w:val="00C41199"/>
    <w:rsid w:val="00C80B60"/>
    <w:rsid w:val="00F6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B4C28-4726-4639-BD7A-5B4A46C5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C55E5"/>
    <w:rPr>
      <w:rFonts w:eastAsiaTheme="minorHAns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C55E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1C55E5"/>
    <w:rPr>
      <w:rFonts w:eastAsiaTheme="minorHAnsi"/>
      <w:lang w:val="en-AU"/>
    </w:rPr>
  </w:style>
  <w:style w:type="paragraph" w:styleId="ListParagraph">
    <w:name w:val="List Paragraph"/>
    <w:basedOn w:val="Normal"/>
    <w:uiPriority w:val="34"/>
    <w:qFormat/>
    <w:rsid w:val="00F67313"/>
    <w:pPr>
      <w:ind w:left="720"/>
      <w:contextualSpacing/>
    </w:pPr>
    <w:rPr>
      <w:rFonts w:eastAsiaTheme="minorHAns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</Template>
  <TotalTime>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Kyer Potts</cp:lastModifiedBy>
  <cp:revision>2</cp:revision>
  <dcterms:created xsi:type="dcterms:W3CDTF">2019-11-06T09:57:00Z</dcterms:created>
  <dcterms:modified xsi:type="dcterms:W3CDTF">2019-11-06T09:57:00Z</dcterms:modified>
</cp:coreProperties>
</file>