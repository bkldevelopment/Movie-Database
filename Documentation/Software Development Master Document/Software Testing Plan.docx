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083A" w:rsidRDefault="00ED083A" w:rsidP="003222D1">
      <w:pPr>
        <w:pStyle w:val="Heading1"/>
      </w:pPr>
      <w:r>
        <w:t>Software Testing Plan</w:t>
      </w:r>
    </w:p>
    <w:p w:rsidR="00ED083A" w:rsidRDefault="00ED083A">
      <w:pPr>
        <w:sectPr w:rsidR="00ED083A" w:rsidSect="003222D1">
          <w:type w:val="continuous"/>
          <w:pgSz w:w="11906" w:h="16838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</w:p>
    <w:p w:rsidR="00ED083A" w:rsidRDefault="00ED083A"/>
    <w:p w:rsidR="00ED083A" w:rsidRDefault="00ED083A"/>
    <w:p w:rsidR="00ED083A" w:rsidRDefault="00ED083A"/>
    <w:p w:rsidR="00ED083A" w:rsidRDefault="00ED083A">
      <w:pPr>
        <w:sectPr w:rsidR="00ED083A" w:rsidSect="00452BEF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ED083A" w:rsidRDefault="00ED083A"/>
    <w:p w:rsidR="00ED083A" w:rsidRDefault="00ED083A"/>
    <w:p w:rsidR="00ED083A" w:rsidRDefault="00ED083A"/>
    <w:p w:rsidR="00ED083A" w:rsidRDefault="00ED083A">
      <w:pPr>
        <w:sectPr w:rsidR="00ED083A" w:rsidSect="00452BEF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ED083A" w:rsidRDefault="00ED083A"/>
    <w:p w:rsidR="00ED083A" w:rsidRDefault="00ED083A"/>
    <w:p w:rsidR="00ED083A" w:rsidRDefault="00ED083A"/>
    <w:p w:rsidR="00ED083A" w:rsidRDefault="00ED083A">
      <w:pPr>
        <w:sectPr w:rsidR="00ED083A" w:rsidSect="00452BEF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ED083A" w:rsidRDefault="00ED083A"/>
    <w:p w:rsidR="00ED083A" w:rsidRDefault="00ED083A"/>
    <w:p w:rsidR="00ED083A" w:rsidRDefault="00ED083A"/>
    <w:p w:rsidR="00ED083A" w:rsidRDefault="00ED083A">
      <w:pPr>
        <w:sectPr w:rsidR="00ED083A" w:rsidSect="00452BEF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ED083A" w:rsidRDefault="00ED083A"/>
    <w:p w:rsidR="00ED083A" w:rsidRDefault="00ED083A"/>
    <w:p w:rsidR="00ED083A" w:rsidRDefault="00ED083A"/>
    <w:p w:rsidR="00ED083A" w:rsidRDefault="00ED083A">
      <w:pPr>
        <w:sectPr w:rsidR="00ED083A" w:rsidSect="00452BEF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ED083A" w:rsidRDefault="00ED083A"/>
    <w:p w:rsidR="00ED083A" w:rsidRDefault="00ED083A">
      <w:pPr>
        <w:sectPr w:rsidR="00ED083A" w:rsidSect="003222D1">
          <w:type w:val="continuous"/>
          <w:pgSz w:w="11906" w:h="16838"/>
          <w:pgMar w:top="1440" w:right="1440" w:bottom="1440" w:left="1440" w:header="708" w:footer="708" w:gutter="0"/>
          <w:pgNumType w:fmt="lowerRoman" w:start="1"/>
          <w:cols w:space="708"/>
          <w:titlePg/>
          <w:docGrid w:linePitch="360"/>
        </w:sectPr>
      </w:pPr>
    </w:p>
    <w:p w:rsidR="00ED083A" w:rsidRDefault="00ED083A"/>
    <w:p w:rsidR="00ED083A" w:rsidRDefault="00ED083A"/>
    <w:p w:rsidR="00ED083A" w:rsidRDefault="00ED083A">
      <w:pPr>
        <w:sectPr w:rsidR="00ED083A" w:rsidSect="0081637F">
          <w:headerReference w:type="first" r:id="rId7"/>
          <w:footerReference w:type="first" r:id="rId8"/>
          <w:type w:val="continuous"/>
          <w:pgSz w:w="11906" w:h="16838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</w:p>
    <w:p w:rsidR="00ED083A" w:rsidRDefault="00ED083A"/>
    <w:p w:rsidR="00ED083A" w:rsidRDefault="00ED083A"/>
    <w:p w:rsidR="00ED083A" w:rsidRDefault="00ED083A">
      <w:pPr>
        <w:sectPr w:rsidR="00ED083A" w:rsidSect="00A24BFC">
          <w:type w:val="continuous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ED083A" w:rsidRDefault="00ED083A"/>
    <w:p w:rsidR="00ED083A" w:rsidRDefault="00ED083A"/>
    <w:p w:rsidR="00ED083A" w:rsidRDefault="00ED083A"/>
    <w:p w:rsidR="00ED083A" w:rsidRDefault="00ED083A">
      <w:pPr>
        <w:sectPr w:rsidR="00ED083A" w:rsidSect="00452BEF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ED083A" w:rsidRDefault="00ED083A"/>
    <w:p w:rsidR="00ED083A" w:rsidRDefault="00ED083A"/>
    <w:p w:rsidR="00ED083A" w:rsidRDefault="00ED083A"/>
    <w:p w:rsidR="00ED083A" w:rsidRDefault="00ED083A">
      <w:pPr>
        <w:sectPr w:rsidR="00ED083A" w:rsidSect="00452BEF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ED083A" w:rsidRDefault="00ED083A"/>
    <w:p w:rsidR="00ED083A" w:rsidRDefault="00ED083A"/>
    <w:p w:rsidR="00ED083A" w:rsidRDefault="00ED083A"/>
    <w:p w:rsidR="00ED083A" w:rsidRDefault="00ED083A">
      <w:pPr>
        <w:sectPr w:rsidR="00ED083A" w:rsidSect="00452BEF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ED083A" w:rsidRDefault="00ED083A"/>
    <w:p w:rsidR="00ED083A" w:rsidRDefault="00ED083A"/>
    <w:p w:rsidR="00ED083A" w:rsidRDefault="00ED083A"/>
    <w:p w:rsidR="00ED083A" w:rsidRDefault="00ED083A"/>
    <w:p w:rsidR="00ED083A" w:rsidRDefault="00ED083A" w:rsidP="003222D1"/>
    <w:p w:rsidR="00ED083A" w:rsidRDefault="00ED083A" w:rsidP="006153AC">
      <w:pPr>
        <w:sectPr w:rsidR="00ED083A" w:rsidSect="006153AC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ED083A" w:rsidRDefault="00ED083A" w:rsidP="003222D1">
      <w:pPr>
        <w:sectPr w:rsidR="00ED083A" w:rsidSect="006153AC">
          <w:headerReference w:type="first" r:id="rId9"/>
          <w:footerReference w:type="first" r:id="rId10"/>
          <w:type w:val="continuous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  <w:subDoc r:id="rId11"/>
    </w:p>
    <w:p w:rsidR="005C7F15" w:rsidRDefault="005C7F15"/>
    <w:sectPr w:rsidR="005C7F15"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6A95" w:rsidRDefault="00366A95">
      <w:pPr>
        <w:spacing w:after="0" w:line="240" w:lineRule="auto"/>
      </w:pPr>
      <w:r>
        <w:separator/>
      </w:r>
    </w:p>
  </w:endnote>
  <w:endnote w:type="continuationSeparator" w:id="0">
    <w:p w:rsidR="00366A95" w:rsidRDefault="00366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08361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D083A" w:rsidRDefault="00ED083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ED083A" w:rsidRDefault="00ED08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361910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D083A" w:rsidRDefault="00ED083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D083A" w:rsidRDefault="00ED083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37732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F4A94" w:rsidRDefault="005C7F1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EF4A94" w:rsidRDefault="00366A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6A95" w:rsidRDefault="00366A95">
      <w:pPr>
        <w:spacing w:after="0" w:line="240" w:lineRule="auto"/>
      </w:pPr>
      <w:r>
        <w:separator/>
      </w:r>
    </w:p>
  </w:footnote>
  <w:footnote w:type="continuationSeparator" w:id="0">
    <w:p w:rsidR="00366A95" w:rsidRDefault="00366A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083A" w:rsidRDefault="00ED083A" w:rsidP="00EF4A94">
    <w:pPr>
      <w:pStyle w:val="Header"/>
      <w:tabs>
        <w:tab w:val="left" w:pos="5440"/>
      </w:tabs>
    </w:pPr>
    <w:r>
      <w:t>Kyer Potts, Luke Gough, Brandon Price</w:t>
    </w:r>
    <w:r>
      <w:tab/>
      <w:t>CITE</w:t>
    </w:r>
    <w:r>
      <w:tab/>
    </w:r>
    <w:r>
      <w:tab/>
      <w:t>AT2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D083A" w:rsidRDefault="00ED083A" w:rsidP="00EF4A94">
    <w:pPr>
      <w:pStyle w:val="Header"/>
      <w:tabs>
        <w:tab w:val="left" w:pos="5440"/>
      </w:tabs>
    </w:pPr>
    <w:r>
      <w:t>Kyer Potts</w:t>
    </w:r>
    <w:r>
      <w:tab/>
      <w:t>Organisation</w:t>
    </w:r>
    <w:r>
      <w:tab/>
    </w:r>
    <w:r>
      <w:tab/>
      <w:t>AT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4A94" w:rsidRDefault="005C7F15" w:rsidP="00EF4A94">
    <w:pPr>
      <w:pStyle w:val="Header"/>
      <w:tabs>
        <w:tab w:val="left" w:pos="5440"/>
      </w:tabs>
    </w:pPr>
    <w:r>
      <w:t>Kyer Potts, Luke Gough, Brandon Price</w:t>
    </w:r>
    <w:r>
      <w:tab/>
      <w:t>CITE</w:t>
    </w:r>
    <w:r>
      <w:tab/>
    </w:r>
    <w:r>
      <w:tab/>
      <w:t>AT2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7B0F60"/>
    <w:multiLevelType w:val="hybridMultilevel"/>
    <w:tmpl w:val="35C66F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2C30D5"/>
    <w:multiLevelType w:val="hybridMultilevel"/>
    <w:tmpl w:val="81AE9128"/>
    <w:lvl w:ilvl="0" w:tplc="4CC8F40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8C73D12"/>
    <w:multiLevelType w:val="hybridMultilevel"/>
    <w:tmpl w:val="5A643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41A6"/>
    <w:rsid w:val="00366A95"/>
    <w:rsid w:val="003C43E2"/>
    <w:rsid w:val="003E0EA5"/>
    <w:rsid w:val="005C7F15"/>
    <w:rsid w:val="00D041A6"/>
    <w:rsid w:val="00ED0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D42ECCA-FF90-4C29-BF53-BABD2A972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1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41A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D041A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val="en-AU"/>
    </w:rPr>
  </w:style>
  <w:style w:type="character" w:customStyle="1" w:styleId="HeaderChar">
    <w:name w:val="Header Char"/>
    <w:basedOn w:val="DefaultParagraphFont"/>
    <w:link w:val="Header"/>
    <w:uiPriority w:val="99"/>
    <w:rsid w:val="00D041A6"/>
    <w:rPr>
      <w:rFonts w:eastAsiaTheme="minorHAnsi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D041A6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val="en-AU"/>
    </w:rPr>
  </w:style>
  <w:style w:type="character" w:customStyle="1" w:styleId="FooterChar">
    <w:name w:val="Footer Char"/>
    <w:basedOn w:val="DefaultParagraphFont"/>
    <w:link w:val="Footer"/>
    <w:uiPriority w:val="99"/>
    <w:rsid w:val="00D041A6"/>
    <w:rPr>
      <w:rFonts w:eastAsiaTheme="minorHAnsi"/>
      <w:lang w:val="en-AU"/>
    </w:rPr>
  </w:style>
  <w:style w:type="paragraph" w:styleId="ListParagraph">
    <w:name w:val="List Paragraph"/>
    <w:basedOn w:val="Normal"/>
    <w:uiPriority w:val="34"/>
    <w:qFormat/>
    <w:rsid w:val="00D041A6"/>
    <w:pPr>
      <w:ind w:left="720"/>
      <w:contextualSpacing/>
    </w:pPr>
    <w:rPr>
      <w:rFonts w:eastAsiaTheme="minorHAnsi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subDocument" Target="Meeting%20Minutes.docx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ReportTemplate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ReportTemplate2</Template>
  <TotalTime>0</TotalTime>
  <Pages>1</Pages>
  <Words>10</Words>
  <Characters>61</Characters>
  <Application>Microsoft Office Word</Application>
  <DocSecurity>0</DocSecurity>
  <Lines>1</Lines>
  <Paragraphs>1</Paragraphs>
  <ScaleCrop>false</ScaleCrop>
  <Company>South Metropolitan TAFE</Company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CITE</dc:creator>
  <cp:keywords/>
  <dc:description/>
  <cp:lastModifiedBy/>
  <cp:revision>1</cp:revision>
  <dcterms:created xsi:type="dcterms:W3CDTF">2019-11-05T03:18:00Z</dcterms:created>
</cp:coreProperties>
</file>